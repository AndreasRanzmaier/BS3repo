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35D4" w14:textId="77777777" w:rsidR="00773169" w:rsidRDefault="00773169">
      <w:pPr>
        <w:pStyle w:val="Kopfzeile"/>
        <w:tabs>
          <w:tab w:val="clear" w:pos="4536"/>
          <w:tab w:val="clear" w:pos="9072"/>
        </w:tabs>
        <w:rPr>
          <w:rFonts w:ascii="Tahoma" w:hAnsi="Tahoma"/>
        </w:rPr>
      </w:pPr>
    </w:p>
    <w:p w14:paraId="18CDC1D0" w14:textId="3370518F" w:rsidR="00726A47" w:rsidRDefault="00726A47" w:rsidP="00726A47">
      <w:pPr>
        <w:pStyle w:val="berschrift1"/>
      </w:pPr>
      <w:r>
        <w:t>Allgemein:</w:t>
      </w:r>
      <w:r w:rsidR="005E1CB3">
        <w:t xml:space="preserve"> Verwenden Sie DB bs2</w:t>
      </w:r>
      <w:r w:rsidR="00752CF9">
        <w:t>_mak</w:t>
      </w:r>
    </w:p>
    <w:p w14:paraId="2890FA18" w14:textId="381E3AC4" w:rsidR="00726A47" w:rsidRDefault="00726A47" w:rsidP="003F6FDB">
      <w:pPr>
        <w:pStyle w:val="berschrift2"/>
      </w:pPr>
      <w:r>
        <w:t>Verwenden Sie Alias</w:t>
      </w:r>
      <w:r w:rsidR="003F6FDB">
        <w:t xml:space="preserve"> und Spalten</w:t>
      </w:r>
      <w:r>
        <w:t xml:space="preserve"> entsprechend de</w:t>
      </w:r>
      <w:r w:rsidR="003F6FDB">
        <w:t>n</w:t>
      </w:r>
      <w:r>
        <w:t xml:space="preserve"> Ergebnistabellen!</w:t>
      </w:r>
    </w:p>
    <w:p w14:paraId="5CD720AA" w14:textId="0999BDAA" w:rsidR="00760BF4" w:rsidRPr="00142D24" w:rsidRDefault="001900AE" w:rsidP="00657338">
      <w:pPr>
        <w:pStyle w:val="Kopfzeile"/>
        <w:tabs>
          <w:tab w:val="clear" w:pos="4536"/>
          <w:tab w:val="clear" w:pos="9072"/>
        </w:tabs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 wp14:anchorId="6A0DCDB1" wp14:editId="234993A9">
            <wp:extent cx="6120130" cy="2785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1191" w14:textId="77777777" w:rsidR="00760BF4" w:rsidRDefault="00760BF4">
      <w:pPr>
        <w:pStyle w:val="Kopfzeile"/>
        <w:tabs>
          <w:tab w:val="clear" w:pos="4536"/>
          <w:tab w:val="clear" w:pos="9072"/>
        </w:tabs>
        <w:rPr>
          <w:rFonts w:ascii="Tahoma" w:hAnsi="Tahoma"/>
        </w:rPr>
      </w:pPr>
    </w:p>
    <w:p w14:paraId="4467D286" w14:textId="77777777" w:rsidR="00760BF4" w:rsidRDefault="00760BF4">
      <w:pPr>
        <w:pStyle w:val="Kopfzeile"/>
        <w:tabs>
          <w:tab w:val="clear" w:pos="4536"/>
          <w:tab w:val="clear" w:pos="9072"/>
        </w:tabs>
        <w:rPr>
          <w:rFonts w:ascii="Tahoma" w:hAnsi="Tahoma"/>
        </w:rPr>
      </w:pPr>
    </w:p>
    <w:tbl>
      <w:tblPr>
        <w:tblStyle w:val="Tabellenraster"/>
        <w:tblW w:w="11340" w:type="dxa"/>
        <w:tblLook w:val="01E0" w:firstRow="1" w:lastRow="1" w:firstColumn="1" w:lastColumn="1" w:noHBand="0" w:noVBand="0"/>
      </w:tblPr>
      <w:tblGrid>
        <w:gridCol w:w="3779"/>
        <w:gridCol w:w="1135"/>
        <w:gridCol w:w="2835"/>
        <w:gridCol w:w="3591"/>
      </w:tblGrid>
      <w:tr w:rsidR="00760BF4" w:rsidRPr="008764C6" w14:paraId="6B046039" w14:textId="77777777" w:rsidTr="005348A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E043944" w14:textId="77777777" w:rsidR="00760BF4" w:rsidRDefault="00760BF4" w:rsidP="005348AA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SCHULJAHR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5D6B1" w14:textId="77777777" w:rsidR="00760BF4" w:rsidRDefault="00E538E5" w:rsidP="005348AA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SCHULJAHR_KLASSE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7DA4135" w14:textId="77777777" w:rsidR="00760BF4" w:rsidRPr="008764C6" w:rsidRDefault="00BE197F" w:rsidP="005348AA">
            <w:pPr>
              <w:pStyle w:val="StandardWeb"/>
              <w:spacing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KLASSE</w:t>
            </w:r>
          </w:p>
        </w:tc>
      </w:tr>
      <w:tr w:rsidR="00760BF4" w:rsidRPr="008764C6" w14:paraId="1D73264E" w14:textId="77777777" w:rsidTr="005348A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E2D1C0B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+---------+-----------+</w:t>
            </w:r>
          </w:p>
          <w:p w14:paraId="43999C1A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| </w:t>
            </w:r>
            <w:proofErr w:type="spellStart"/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scja_id</w:t>
            </w:r>
            <w:proofErr w:type="spellEnd"/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| </w:t>
            </w:r>
            <w:proofErr w:type="spellStart"/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scja_name</w:t>
            </w:r>
            <w:proofErr w:type="spellEnd"/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|</w:t>
            </w:r>
          </w:p>
          <w:p w14:paraId="77067493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+---------+-----------+</w:t>
            </w:r>
          </w:p>
          <w:p w14:paraId="4DB31128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|       1 | 2019/2020 |</w:t>
            </w:r>
          </w:p>
          <w:p w14:paraId="69A5F8C8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|       2 | 2020/2021 |</w:t>
            </w:r>
          </w:p>
          <w:p w14:paraId="1F45F4EA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|       3 | 2021/2022 |</w:t>
            </w:r>
          </w:p>
          <w:p w14:paraId="4EAADF3F" w14:textId="59D169D5" w:rsidR="00760BF4" w:rsidRPr="008764C6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+---------+-----------+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34B2F" w14:textId="77777777" w:rsidR="005C1C2B" w:rsidRPr="005C1C2B" w:rsidRDefault="005C1C2B" w:rsidP="005C1C2B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>+---------+---------+--------+</w:t>
            </w:r>
          </w:p>
          <w:p w14:paraId="0CA7EEA5" w14:textId="77777777" w:rsidR="005C1C2B" w:rsidRPr="005C1C2B" w:rsidRDefault="005C1C2B" w:rsidP="005C1C2B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| </w:t>
            </w:r>
            <w:proofErr w:type="spellStart"/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>sckl_id</w:t>
            </w:r>
            <w:proofErr w:type="spellEnd"/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| </w:t>
            </w:r>
            <w:proofErr w:type="spellStart"/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>scja_id</w:t>
            </w:r>
            <w:proofErr w:type="spellEnd"/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| </w:t>
            </w:r>
            <w:proofErr w:type="spellStart"/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>kla_id</w:t>
            </w:r>
            <w:proofErr w:type="spellEnd"/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|</w:t>
            </w:r>
          </w:p>
          <w:p w14:paraId="217AD5A2" w14:textId="77777777" w:rsidR="005C1C2B" w:rsidRPr="005C1C2B" w:rsidRDefault="005C1C2B" w:rsidP="005C1C2B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>+---------+---------+--------+</w:t>
            </w:r>
          </w:p>
          <w:p w14:paraId="00626958" w14:textId="77777777" w:rsidR="005C1C2B" w:rsidRPr="005C1C2B" w:rsidRDefault="005C1C2B" w:rsidP="005C1C2B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>|       1 |       2 |      4 |</w:t>
            </w:r>
          </w:p>
          <w:p w14:paraId="5A6FFF01" w14:textId="77777777" w:rsidR="005C1C2B" w:rsidRPr="005C1C2B" w:rsidRDefault="005C1C2B" w:rsidP="005C1C2B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>|       2 |       2 |      1 |</w:t>
            </w:r>
          </w:p>
          <w:p w14:paraId="15969F63" w14:textId="77777777" w:rsidR="005C1C2B" w:rsidRPr="005C1C2B" w:rsidRDefault="005C1C2B" w:rsidP="005C1C2B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>|       3 |       1 |      2 |</w:t>
            </w:r>
          </w:p>
          <w:p w14:paraId="4E6D488B" w14:textId="77777777" w:rsidR="005C1C2B" w:rsidRPr="005C1C2B" w:rsidRDefault="005C1C2B" w:rsidP="005C1C2B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>|       4 |       1 |      1 |</w:t>
            </w:r>
          </w:p>
          <w:p w14:paraId="5184E372" w14:textId="77777777" w:rsidR="005C1C2B" w:rsidRPr="005C1C2B" w:rsidRDefault="005C1C2B" w:rsidP="005C1C2B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>|       5 |       2 |      5 |</w:t>
            </w:r>
          </w:p>
          <w:p w14:paraId="72167C47" w14:textId="77777777" w:rsidR="00760BF4" w:rsidRPr="008764C6" w:rsidRDefault="005C1C2B" w:rsidP="005C1C2B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5C1C2B">
              <w:rPr>
                <w:rFonts w:ascii="Courier New" w:hAnsi="Courier New" w:cs="Courier New"/>
                <w:sz w:val="18"/>
                <w:szCs w:val="18"/>
                <w:lang w:val="de-DE"/>
              </w:rPr>
              <w:t>+---------+---------+--------+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F4D88F1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+--------+----------+</w:t>
            </w:r>
          </w:p>
          <w:p w14:paraId="2C8B2D7D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| </w:t>
            </w:r>
            <w:proofErr w:type="spellStart"/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kla_id</w:t>
            </w:r>
            <w:proofErr w:type="spellEnd"/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| </w:t>
            </w:r>
            <w:proofErr w:type="spellStart"/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kla_name</w:t>
            </w:r>
            <w:proofErr w:type="spellEnd"/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|</w:t>
            </w:r>
          </w:p>
          <w:p w14:paraId="725CE721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+--------+----------+</w:t>
            </w:r>
          </w:p>
          <w:p w14:paraId="711BCB35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|      1 | 1aAPC    |</w:t>
            </w:r>
          </w:p>
          <w:p w14:paraId="524F9196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|      2 | 2aAPC    |</w:t>
            </w:r>
          </w:p>
          <w:p w14:paraId="5190FF88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|      3 | 3aAPC    |</w:t>
            </w:r>
          </w:p>
          <w:p w14:paraId="42A7EEA8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|      4 | 4aAPC    |</w:t>
            </w:r>
          </w:p>
          <w:p w14:paraId="3F7B6C3D" w14:textId="77777777" w:rsidR="00B26B4E" w:rsidRPr="00B26B4E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|      5 | 4bAPC    |</w:t>
            </w:r>
          </w:p>
          <w:p w14:paraId="6CBCAE2F" w14:textId="7CF42564" w:rsidR="00760BF4" w:rsidRPr="008764C6" w:rsidRDefault="00B26B4E" w:rsidP="00B26B4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26B4E">
              <w:rPr>
                <w:rFonts w:ascii="Courier New" w:hAnsi="Courier New" w:cs="Courier New"/>
                <w:sz w:val="18"/>
                <w:szCs w:val="18"/>
                <w:lang w:val="de-DE"/>
              </w:rPr>
              <w:t>+--------+----------+</w:t>
            </w:r>
          </w:p>
        </w:tc>
      </w:tr>
      <w:tr w:rsidR="00760BF4" w14:paraId="45130511" w14:textId="77777777" w:rsidTr="005348A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5914118" w14:textId="77777777" w:rsidR="00760BF4" w:rsidRDefault="00760BF4" w:rsidP="005348AA">
            <w:pPr>
              <w:pStyle w:val="StandardWeb"/>
              <w:spacing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  <w:p w14:paraId="107B2FDB" w14:textId="77777777" w:rsidR="00760BF4" w:rsidRPr="008764C6" w:rsidRDefault="00555ADC" w:rsidP="005348AA">
            <w:pPr>
              <w:pStyle w:val="StandardWeb"/>
              <w:spacing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>PERSON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79AE1" w14:textId="77777777" w:rsidR="00760BF4" w:rsidRDefault="00760BF4" w:rsidP="005348AA">
            <w:pPr>
              <w:pStyle w:val="StandardWeb"/>
              <w:spacing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  <w:p w14:paraId="302D9E07" w14:textId="77777777" w:rsidR="00760BF4" w:rsidRPr="008764C6" w:rsidRDefault="00555ADC" w:rsidP="005348AA">
            <w:pPr>
              <w:pStyle w:val="StandardWeb"/>
              <w:spacing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ab/>
              <w:t xml:space="preserve">    SCHUELER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11448C9" w14:textId="77777777" w:rsidR="00760BF4" w:rsidRDefault="00760BF4" w:rsidP="00D76DDB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  <w:p w14:paraId="6239237B" w14:textId="77777777" w:rsidR="00760BF4" w:rsidRDefault="00760BF4" w:rsidP="00D76DDB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</w:p>
        </w:tc>
      </w:tr>
      <w:tr w:rsidR="00760BF4" w14:paraId="494332F1" w14:textId="77777777" w:rsidTr="005348AA"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35B08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+--------+-----------+-----------+</w:t>
            </w:r>
          </w:p>
          <w:p w14:paraId="5ED838D1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| </w:t>
            </w:r>
            <w:proofErr w:type="spellStart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per_id</w:t>
            </w:r>
            <w:proofErr w:type="spellEnd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| </w:t>
            </w:r>
            <w:proofErr w:type="spellStart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per_vname</w:t>
            </w:r>
            <w:proofErr w:type="spellEnd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| </w:t>
            </w:r>
            <w:proofErr w:type="spellStart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per_nname</w:t>
            </w:r>
            <w:proofErr w:type="spellEnd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|</w:t>
            </w:r>
          </w:p>
          <w:p w14:paraId="28088DF5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+--------+-----------+-----------+</w:t>
            </w:r>
          </w:p>
          <w:p w14:paraId="6B3AB649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|      1 | Karla     | Verdi     |</w:t>
            </w:r>
          </w:p>
          <w:p w14:paraId="466FF6E5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|      2 | Martin    | </w:t>
            </w:r>
            <w:proofErr w:type="spellStart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Baldig</w:t>
            </w:r>
            <w:proofErr w:type="spellEnd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   |</w:t>
            </w:r>
          </w:p>
          <w:p w14:paraId="505F8A14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|      3 | </w:t>
            </w:r>
            <w:proofErr w:type="spellStart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Werner</w:t>
            </w:r>
            <w:proofErr w:type="spellEnd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   | Hausmann  |</w:t>
            </w:r>
          </w:p>
          <w:p w14:paraId="7C4107C4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|      4 | Emma      | Weiler    |</w:t>
            </w:r>
          </w:p>
          <w:p w14:paraId="65D3D69F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|      5 | Franz     | Freiberg  |</w:t>
            </w:r>
          </w:p>
          <w:p w14:paraId="0ADD8BAC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|      6 | Markus    | Lager     |</w:t>
            </w:r>
          </w:p>
          <w:p w14:paraId="70440D43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|      7 | Egon      | Weiler    |</w:t>
            </w:r>
          </w:p>
          <w:p w14:paraId="7DBDC3FD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|      8 | Valerie   | Wurz      |</w:t>
            </w:r>
          </w:p>
          <w:p w14:paraId="7414BC77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|      9 | Karl      | Maier     |</w:t>
            </w:r>
          </w:p>
          <w:p w14:paraId="5A8F0F4D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|     10 | Boris     | </w:t>
            </w:r>
            <w:proofErr w:type="spellStart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Jelna</w:t>
            </w:r>
            <w:proofErr w:type="spellEnd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    |</w:t>
            </w:r>
          </w:p>
          <w:p w14:paraId="3D4AD05E" w14:textId="77777777" w:rsidR="00B0366E" w:rsidRPr="00B0366E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|     11 | Simone    | </w:t>
            </w:r>
            <w:proofErr w:type="spellStart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Prugger</w:t>
            </w:r>
            <w:proofErr w:type="spellEnd"/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   |</w:t>
            </w:r>
          </w:p>
          <w:p w14:paraId="08A6C198" w14:textId="7A28865A" w:rsidR="00760BF4" w:rsidRDefault="00B0366E" w:rsidP="00B0366E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B0366E">
              <w:rPr>
                <w:rFonts w:ascii="Courier New" w:hAnsi="Courier New" w:cs="Courier New"/>
                <w:sz w:val="18"/>
                <w:szCs w:val="18"/>
                <w:lang w:val="it-IT"/>
              </w:rPr>
              <w:t>+--------+-----------+-----------+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D9B98" w14:textId="77777777" w:rsidR="007E2B65" w:rsidRPr="00143013" w:rsidRDefault="007E2B65" w:rsidP="007E2B65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143013">
              <w:rPr>
                <w:rFonts w:ascii="Courier New" w:hAnsi="Courier New" w:cs="Courier New"/>
                <w:sz w:val="18"/>
                <w:szCs w:val="18"/>
                <w:lang w:val="de-DE"/>
              </w:rPr>
              <w:t>+--------+--------+---------+</w:t>
            </w:r>
          </w:p>
          <w:p w14:paraId="2226D29D" w14:textId="77777777" w:rsidR="007E2B65" w:rsidRPr="00143013" w:rsidRDefault="007E2B65" w:rsidP="007E2B65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14301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| </w:t>
            </w:r>
            <w:proofErr w:type="spellStart"/>
            <w:r w:rsidRPr="00143013">
              <w:rPr>
                <w:rFonts w:ascii="Courier New" w:hAnsi="Courier New" w:cs="Courier New"/>
                <w:sz w:val="18"/>
                <w:szCs w:val="18"/>
                <w:lang w:val="de-DE"/>
              </w:rPr>
              <w:t>sch_id</w:t>
            </w:r>
            <w:proofErr w:type="spellEnd"/>
            <w:r w:rsidRPr="0014301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| </w:t>
            </w:r>
            <w:proofErr w:type="spellStart"/>
            <w:r w:rsidRPr="00143013">
              <w:rPr>
                <w:rFonts w:ascii="Courier New" w:hAnsi="Courier New" w:cs="Courier New"/>
                <w:sz w:val="18"/>
                <w:szCs w:val="18"/>
                <w:lang w:val="de-DE"/>
              </w:rPr>
              <w:t>per_id</w:t>
            </w:r>
            <w:proofErr w:type="spellEnd"/>
            <w:r w:rsidRPr="0014301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| </w:t>
            </w:r>
            <w:proofErr w:type="spellStart"/>
            <w:r w:rsidRPr="00143013">
              <w:rPr>
                <w:rFonts w:ascii="Courier New" w:hAnsi="Courier New" w:cs="Courier New"/>
                <w:sz w:val="18"/>
                <w:szCs w:val="18"/>
                <w:lang w:val="de-DE"/>
              </w:rPr>
              <w:t>sckl_id</w:t>
            </w:r>
            <w:proofErr w:type="spellEnd"/>
            <w:r w:rsidRPr="00143013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|</w:t>
            </w:r>
          </w:p>
          <w:p w14:paraId="466A93F3" w14:textId="77777777" w:rsidR="007E2B65" w:rsidRPr="007E2B65" w:rsidRDefault="007E2B65" w:rsidP="007E2B65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7E2B65">
              <w:rPr>
                <w:rFonts w:ascii="Courier New" w:hAnsi="Courier New" w:cs="Courier New"/>
                <w:sz w:val="18"/>
                <w:szCs w:val="18"/>
                <w:lang w:val="de-DE"/>
              </w:rPr>
              <w:t>+--------+--------+---------+</w:t>
            </w:r>
          </w:p>
          <w:p w14:paraId="01BA9B03" w14:textId="77777777" w:rsidR="007E2B65" w:rsidRPr="007E2B65" w:rsidRDefault="007E2B65" w:rsidP="007E2B65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7E2B65">
              <w:rPr>
                <w:rFonts w:ascii="Courier New" w:hAnsi="Courier New" w:cs="Courier New"/>
                <w:sz w:val="18"/>
                <w:szCs w:val="18"/>
                <w:lang w:val="de-DE"/>
              </w:rPr>
              <w:t>|      1 |      1 |       1 |</w:t>
            </w:r>
          </w:p>
          <w:p w14:paraId="6ED96B5F" w14:textId="77777777" w:rsidR="007E2B65" w:rsidRPr="007E2B65" w:rsidRDefault="007E2B65" w:rsidP="007E2B65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7E2B65">
              <w:rPr>
                <w:rFonts w:ascii="Courier New" w:hAnsi="Courier New" w:cs="Courier New"/>
                <w:sz w:val="18"/>
                <w:szCs w:val="18"/>
                <w:lang w:val="de-DE"/>
              </w:rPr>
              <w:t>|      2 |      2 |       1 |</w:t>
            </w:r>
          </w:p>
          <w:p w14:paraId="25F91EF1" w14:textId="77777777" w:rsidR="007E2B65" w:rsidRPr="007E2B65" w:rsidRDefault="007E2B65" w:rsidP="007E2B65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7E2B65">
              <w:rPr>
                <w:rFonts w:ascii="Courier New" w:hAnsi="Courier New" w:cs="Courier New"/>
                <w:sz w:val="18"/>
                <w:szCs w:val="18"/>
                <w:lang w:val="de-DE"/>
              </w:rPr>
              <w:t>|      3 |      3 |       1 |</w:t>
            </w:r>
          </w:p>
          <w:p w14:paraId="6124BEAB" w14:textId="77777777" w:rsidR="007E2B65" w:rsidRPr="007E2B65" w:rsidRDefault="007E2B65" w:rsidP="007E2B65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7E2B65">
              <w:rPr>
                <w:rFonts w:ascii="Courier New" w:hAnsi="Courier New" w:cs="Courier New"/>
                <w:sz w:val="18"/>
                <w:szCs w:val="18"/>
                <w:lang w:val="de-DE"/>
              </w:rPr>
              <w:t>|      4 |      4 |       2 |</w:t>
            </w:r>
          </w:p>
          <w:p w14:paraId="59B38C06" w14:textId="77777777" w:rsidR="007E2B65" w:rsidRPr="007E2B65" w:rsidRDefault="007E2B65" w:rsidP="007E2B65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7E2B65">
              <w:rPr>
                <w:rFonts w:ascii="Courier New" w:hAnsi="Courier New" w:cs="Courier New"/>
                <w:sz w:val="18"/>
                <w:szCs w:val="18"/>
                <w:lang w:val="de-DE"/>
              </w:rPr>
              <w:t>|      5 |      5 |       2 |</w:t>
            </w:r>
          </w:p>
          <w:p w14:paraId="580F9D37" w14:textId="77777777" w:rsidR="007E2B65" w:rsidRDefault="007E2B65" w:rsidP="007E2B65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7E2B65">
              <w:rPr>
                <w:rFonts w:ascii="Courier New" w:hAnsi="Courier New" w:cs="Courier New"/>
                <w:sz w:val="18"/>
                <w:szCs w:val="18"/>
                <w:lang w:val="de-DE"/>
              </w:rPr>
              <w:t>|      6 |      6 |       3 |</w:t>
            </w:r>
          </w:p>
          <w:p w14:paraId="6A0F3B6B" w14:textId="77777777" w:rsidR="00692DDB" w:rsidRPr="007E2B65" w:rsidRDefault="00692DDB" w:rsidP="007E2B65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692DDB">
              <w:rPr>
                <w:rFonts w:ascii="Courier New" w:hAnsi="Courier New" w:cs="Courier New"/>
                <w:sz w:val="18"/>
                <w:szCs w:val="18"/>
                <w:lang w:val="de-DE"/>
              </w:rPr>
              <w:t>|      7 |      7 |       5 |</w:t>
            </w:r>
          </w:p>
          <w:p w14:paraId="65675C0C" w14:textId="77777777" w:rsidR="00760BF4" w:rsidRDefault="007E2B65" w:rsidP="007E2B65">
            <w:pPr>
              <w:pStyle w:val="Standard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7E2B65">
              <w:rPr>
                <w:rFonts w:ascii="Courier New" w:hAnsi="Courier New" w:cs="Courier New"/>
                <w:sz w:val="18"/>
                <w:szCs w:val="18"/>
                <w:lang w:val="de-DE"/>
              </w:rPr>
              <w:t>+--------+--------+---------+</w:t>
            </w:r>
          </w:p>
        </w:tc>
      </w:tr>
    </w:tbl>
    <w:p w14:paraId="320627AF" w14:textId="55DDDD58" w:rsidR="000171CB" w:rsidRDefault="000171CB">
      <w:pPr>
        <w:pStyle w:val="Kopfzeile"/>
        <w:tabs>
          <w:tab w:val="clear" w:pos="4536"/>
          <w:tab w:val="clear" w:pos="9072"/>
        </w:tabs>
        <w:rPr>
          <w:rFonts w:ascii="Tahoma" w:hAnsi="Tahoma"/>
        </w:rPr>
      </w:pPr>
    </w:p>
    <w:p w14:paraId="3B814BC4" w14:textId="77777777" w:rsidR="000171CB" w:rsidRDefault="000171CB">
      <w:pPr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30E4D576" w14:textId="77777777" w:rsidR="00760BF4" w:rsidRDefault="00760BF4">
      <w:pPr>
        <w:pStyle w:val="Kopfzeile"/>
        <w:tabs>
          <w:tab w:val="clear" w:pos="4536"/>
          <w:tab w:val="clear" w:pos="9072"/>
        </w:tabs>
        <w:rPr>
          <w:rFonts w:ascii="Tahoma" w:hAnsi="Tahom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17"/>
        <w:gridCol w:w="1011"/>
      </w:tblGrid>
      <w:tr w:rsidR="00657338" w14:paraId="64D85395" w14:textId="77777777" w:rsidTr="000A71AC">
        <w:tc>
          <w:tcPr>
            <w:tcW w:w="8617" w:type="dxa"/>
          </w:tcPr>
          <w:p w14:paraId="312D4023" w14:textId="77777777" w:rsidR="00657338" w:rsidRPr="00142D24" w:rsidRDefault="00657338" w:rsidP="00657338">
            <w:pPr>
              <w:pStyle w:val="Kopfzeile"/>
              <w:numPr>
                <w:ilvl w:val="0"/>
                <w:numId w:val="20"/>
              </w:numPr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 w:rsidRPr="00142D24">
              <w:rPr>
                <w:rFonts w:ascii="Tahoma" w:hAnsi="Tahoma"/>
              </w:rPr>
              <w:t>Verwenden Sie diese Datenbank für alle nachfolgenden Aufgaben mit dem geeigneten Befehl.</w:t>
            </w:r>
          </w:p>
        </w:tc>
        <w:tc>
          <w:tcPr>
            <w:tcW w:w="1011" w:type="dxa"/>
          </w:tcPr>
          <w:p w14:paraId="30025735" w14:textId="77777777" w:rsidR="00657338" w:rsidRDefault="0000025E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</w:p>
        </w:tc>
      </w:tr>
      <w:tr w:rsidR="00B80EEB" w14:paraId="4210F0F2" w14:textId="77777777" w:rsidTr="000A71AC">
        <w:tc>
          <w:tcPr>
            <w:tcW w:w="8617" w:type="dxa"/>
          </w:tcPr>
          <w:p w14:paraId="5A0B7855" w14:textId="77777777" w:rsidR="0000025E" w:rsidRDefault="00B268A6" w:rsidP="00B80EEB">
            <w:pPr>
              <w:pStyle w:val="Kopfzeile"/>
              <w:numPr>
                <w:ilvl w:val="0"/>
                <w:numId w:val="20"/>
              </w:numPr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Geben Sie die Anzahl der Schüler je Schuljahr aus (sortiert nach Schuljahr)</w:t>
            </w:r>
          </w:p>
          <w:p w14:paraId="755097FC" w14:textId="77777777" w:rsidR="00B80EEB" w:rsidRDefault="00B80EEB" w:rsidP="00B80EEB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</w:p>
          <w:p w14:paraId="2FE38427" w14:textId="325991FE" w:rsidR="00B80EEB" w:rsidRDefault="00B80EEB" w:rsidP="00B80EEB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  <w:r>
              <w:rPr>
                <w:rFonts w:ascii="Tahoma" w:hAnsi="Tahoma"/>
              </w:rPr>
              <w:t>Ergebnis:</w:t>
            </w:r>
          </w:p>
          <w:p w14:paraId="3C5FE622" w14:textId="77777777" w:rsidR="000171CB" w:rsidRPr="000171CB" w:rsidRDefault="000171CB" w:rsidP="000171CB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0171CB">
              <w:rPr>
                <w:rFonts w:ascii="Courier New" w:hAnsi="Courier New" w:cs="Courier New"/>
              </w:rPr>
              <w:t>+-----------+---------------------+</w:t>
            </w:r>
          </w:p>
          <w:p w14:paraId="460C86EF" w14:textId="77777777" w:rsidR="000171CB" w:rsidRPr="000171CB" w:rsidRDefault="000171CB" w:rsidP="000171CB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0171CB">
              <w:rPr>
                <w:rFonts w:ascii="Courier New" w:hAnsi="Courier New" w:cs="Courier New"/>
              </w:rPr>
              <w:t xml:space="preserve">| Schuljahr | Anzahl der </w:t>
            </w:r>
            <w:proofErr w:type="spellStart"/>
            <w:r w:rsidRPr="000171CB">
              <w:rPr>
                <w:rFonts w:ascii="Courier New" w:hAnsi="Courier New" w:cs="Courier New"/>
              </w:rPr>
              <w:t>Schueler</w:t>
            </w:r>
            <w:proofErr w:type="spellEnd"/>
            <w:r w:rsidRPr="000171CB">
              <w:rPr>
                <w:rFonts w:ascii="Courier New" w:hAnsi="Courier New" w:cs="Courier New"/>
              </w:rPr>
              <w:t xml:space="preserve"> |</w:t>
            </w:r>
          </w:p>
          <w:p w14:paraId="69A15DD5" w14:textId="77777777" w:rsidR="000171CB" w:rsidRPr="000171CB" w:rsidRDefault="000171CB" w:rsidP="000171CB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0171CB">
              <w:rPr>
                <w:rFonts w:ascii="Courier New" w:hAnsi="Courier New" w:cs="Courier New"/>
              </w:rPr>
              <w:t>+-----------+---------------------+</w:t>
            </w:r>
          </w:p>
          <w:p w14:paraId="6E999A81" w14:textId="77777777" w:rsidR="000171CB" w:rsidRPr="000171CB" w:rsidRDefault="000171CB" w:rsidP="000171CB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0171CB">
              <w:rPr>
                <w:rFonts w:ascii="Courier New" w:hAnsi="Courier New" w:cs="Courier New"/>
              </w:rPr>
              <w:t>| 2019/2020 |                   1 |</w:t>
            </w:r>
          </w:p>
          <w:p w14:paraId="15C936CF" w14:textId="77777777" w:rsidR="000171CB" w:rsidRPr="000171CB" w:rsidRDefault="000171CB" w:rsidP="000171CB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0171CB">
              <w:rPr>
                <w:rFonts w:ascii="Courier New" w:hAnsi="Courier New" w:cs="Courier New"/>
              </w:rPr>
              <w:t>| 2020/2021 |                   6 |</w:t>
            </w:r>
          </w:p>
          <w:p w14:paraId="31427FF6" w14:textId="6348650F" w:rsidR="000171CB" w:rsidRPr="000171CB" w:rsidRDefault="000171CB" w:rsidP="000171CB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Courier New" w:hAnsi="Courier New" w:cs="Courier New"/>
              </w:rPr>
            </w:pPr>
            <w:r w:rsidRPr="000171CB">
              <w:rPr>
                <w:rFonts w:ascii="Courier New" w:hAnsi="Courier New" w:cs="Courier New"/>
              </w:rPr>
              <w:t>+-----------+---------------------+</w:t>
            </w:r>
          </w:p>
          <w:p w14:paraId="1603122B" w14:textId="7C62D24D" w:rsidR="000171CB" w:rsidRPr="00142D24" w:rsidRDefault="000171CB" w:rsidP="000171CB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</w:p>
        </w:tc>
        <w:tc>
          <w:tcPr>
            <w:tcW w:w="1011" w:type="dxa"/>
          </w:tcPr>
          <w:p w14:paraId="0EDCA775" w14:textId="77777777" w:rsidR="00B80EEB" w:rsidRDefault="0082096A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  <w:r w:rsidR="00C01EDB">
              <w:rPr>
                <w:rFonts w:ascii="Tahoma" w:hAnsi="Tahoma"/>
              </w:rPr>
              <w:t>0</w:t>
            </w:r>
          </w:p>
        </w:tc>
      </w:tr>
      <w:tr w:rsidR="00FE44CB" w14:paraId="1A43A5D4" w14:textId="77777777" w:rsidTr="000A71AC">
        <w:tc>
          <w:tcPr>
            <w:tcW w:w="8617" w:type="dxa"/>
          </w:tcPr>
          <w:p w14:paraId="1EF84BA8" w14:textId="77777777" w:rsidR="00FE44CB" w:rsidRDefault="00FE44CB" w:rsidP="00FE44CB">
            <w:pPr>
              <w:pStyle w:val="Kopfzeile"/>
              <w:numPr>
                <w:ilvl w:val="0"/>
                <w:numId w:val="20"/>
              </w:numPr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Geben Sie alle Klassen aus, die noch KEINEM Schuljahr zugeordnet sind.</w:t>
            </w:r>
          </w:p>
          <w:p w14:paraId="367B3A68" w14:textId="77777777" w:rsidR="00FE44CB" w:rsidRDefault="00FE44CB" w:rsidP="00FE44CB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</w:p>
          <w:p w14:paraId="307C8179" w14:textId="77777777" w:rsidR="00FE44CB" w:rsidRDefault="00FE44CB" w:rsidP="00FE44CB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  <w:r>
              <w:rPr>
                <w:rFonts w:ascii="Tahoma" w:hAnsi="Tahoma"/>
              </w:rPr>
              <w:t>Ergebnis:</w:t>
            </w:r>
          </w:p>
          <w:p w14:paraId="337FC2B1" w14:textId="77777777" w:rsidR="00FE44CB" w:rsidRPr="003221E5" w:rsidRDefault="00FE44CB" w:rsidP="00FE44CB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3221E5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+----------+</w:t>
            </w:r>
          </w:p>
          <w:p w14:paraId="475CE1EF" w14:textId="77777777" w:rsidR="00FE44CB" w:rsidRPr="003221E5" w:rsidRDefault="00FE44CB" w:rsidP="00FE44CB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3221E5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| </w:t>
            </w:r>
            <w:proofErr w:type="spellStart"/>
            <w:r w:rsidRPr="003221E5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kla_name</w:t>
            </w:r>
            <w:proofErr w:type="spellEnd"/>
            <w:r w:rsidRPr="003221E5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|</w:t>
            </w:r>
          </w:p>
          <w:p w14:paraId="51545B4D" w14:textId="77777777" w:rsidR="00FE44CB" w:rsidRPr="003221E5" w:rsidRDefault="00FE44CB" w:rsidP="00FE44CB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3221E5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+----------+</w:t>
            </w:r>
          </w:p>
          <w:p w14:paraId="2C3F6BC5" w14:textId="29CF7FA8" w:rsidR="00FE44CB" w:rsidRPr="003221E5" w:rsidRDefault="00FE44CB" w:rsidP="00FE44CB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3221E5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| 3a</w:t>
            </w:r>
            <w:r w:rsidR="000171C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APC</w:t>
            </w:r>
            <w:r w:rsidRPr="003221E5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   |</w:t>
            </w:r>
          </w:p>
          <w:p w14:paraId="18163365" w14:textId="77777777" w:rsidR="00FE44CB" w:rsidRPr="003221E5" w:rsidRDefault="00FE44CB" w:rsidP="00FE44CB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3221E5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+----------+</w:t>
            </w:r>
          </w:p>
          <w:p w14:paraId="26BE6077" w14:textId="77777777" w:rsidR="00FE44CB" w:rsidRDefault="00FE44CB" w:rsidP="00FE44CB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</w:p>
        </w:tc>
        <w:tc>
          <w:tcPr>
            <w:tcW w:w="1011" w:type="dxa"/>
          </w:tcPr>
          <w:p w14:paraId="7087869A" w14:textId="77777777" w:rsidR="00FE44CB" w:rsidRDefault="00F473EF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  <w:r w:rsidR="0014733A">
              <w:rPr>
                <w:rFonts w:ascii="Tahoma" w:hAnsi="Tahoma"/>
              </w:rPr>
              <w:t>0</w:t>
            </w:r>
          </w:p>
        </w:tc>
      </w:tr>
      <w:tr w:rsidR="00B574FB" w14:paraId="1C3F0CC5" w14:textId="77777777" w:rsidTr="000A71AC">
        <w:tc>
          <w:tcPr>
            <w:tcW w:w="8617" w:type="dxa"/>
          </w:tcPr>
          <w:p w14:paraId="303D6E70" w14:textId="1C629DB1" w:rsidR="00B574FB" w:rsidRDefault="004D26A3" w:rsidP="00D67011">
            <w:pPr>
              <w:pStyle w:val="Kopfzeile"/>
              <w:numPr>
                <w:ilvl w:val="0"/>
                <w:numId w:val="20"/>
              </w:numPr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G</w:t>
            </w:r>
            <w:r w:rsidR="00D67011" w:rsidRPr="00D67011">
              <w:rPr>
                <w:rFonts w:ascii="Tahoma" w:hAnsi="Tahoma"/>
              </w:rPr>
              <w:t>eben Sie alle Schüler der Klasse 4 Klassen (alle Klassen die mit 4 beginnen) sortiert nach Klassen im Schuljahr 20</w:t>
            </w:r>
            <w:r w:rsidR="00296E1C">
              <w:rPr>
                <w:rFonts w:ascii="Tahoma" w:hAnsi="Tahoma"/>
              </w:rPr>
              <w:t>20</w:t>
            </w:r>
            <w:r w:rsidR="00D67011" w:rsidRPr="00D67011">
              <w:rPr>
                <w:rFonts w:ascii="Tahoma" w:hAnsi="Tahoma"/>
              </w:rPr>
              <w:t>/20</w:t>
            </w:r>
            <w:r w:rsidR="00296E1C">
              <w:rPr>
                <w:rFonts w:ascii="Tahoma" w:hAnsi="Tahoma"/>
              </w:rPr>
              <w:t>21</w:t>
            </w:r>
            <w:r w:rsidR="00D67011" w:rsidRPr="00D67011">
              <w:rPr>
                <w:rFonts w:ascii="Tahoma" w:hAnsi="Tahoma"/>
              </w:rPr>
              <w:t xml:space="preserve"> aus.</w:t>
            </w:r>
          </w:p>
          <w:p w14:paraId="3FC28FE9" w14:textId="77777777" w:rsidR="00365EF0" w:rsidRDefault="00365EF0" w:rsidP="00365EF0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</w:p>
          <w:p w14:paraId="7BB0668D" w14:textId="77777777" w:rsidR="00B574FB" w:rsidRDefault="00B574FB" w:rsidP="00B574FB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  <w:r>
              <w:rPr>
                <w:rFonts w:ascii="Tahoma" w:hAnsi="Tahoma"/>
              </w:rPr>
              <w:t>Ergebnis:</w:t>
            </w:r>
          </w:p>
          <w:p w14:paraId="395B1F9E" w14:textId="77777777" w:rsidR="009E3C8B" w:rsidRPr="009E3C8B" w:rsidRDefault="009E3C8B" w:rsidP="009E3C8B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+------------------------</w:t>
            </w:r>
            <w:r w:rsidR="001C5C60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---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--+--------+</w:t>
            </w:r>
          </w:p>
          <w:p w14:paraId="77D8B58E" w14:textId="3A0264A2" w:rsidR="009E3C8B" w:rsidRPr="009E3C8B" w:rsidRDefault="009E3C8B" w:rsidP="009E3C8B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| </w:t>
            </w:r>
            <w:proofErr w:type="spellStart"/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Schueler</w:t>
            </w:r>
            <w:proofErr w:type="spellEnd"/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</w:t>
            </w:r>
            <w:r w:rsidR="005E5524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4</w:t>
            </w:r>
            <w:r w:rsidR="00AB58BF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.</w:t>
            </w:r>
            <w:r w:rsidR="005E5524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Klasse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20</w:t>
            </w:r>
            <w:r w:rsidR="00ED529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20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/20</w:t>
            </w:r>
            <w:r w:rsidR="00ED529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21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| Klasse |</w:t>
            </w:r>
          </w:p>
          <w:p w14:paraId="4FB9FB86" w14:textId="77777777" w:rsidR="009E3C8B" w:rsidRPr="009E3C8B" w:rsidRDefault="009E3C8B" w:rsidP="009E3C8B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+---------------------</w:t>
            </w:r>
            <w:r w:rsidR="001C5C60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---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-----+--------+</w:t>
            </w:r>
          </w:p>
          <w:p w14:paraId="2CF33619" w14:textId="503BDB0B" w:rsidR="009E3C8B" w:rsidRPr="009E3C8B" w:rsidRDefault="009E3C8B" w:rsidP="009E3C8B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| Karla Verdi         </w:t>
            </w:r>
            <w:r w:rsidR="001C5C60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  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    | 4a</w:t>
            </w:r>
            <w:r w:rsidR="00E56C02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APC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 |</w:t>
            </w:r>
          </w:p>
          <w:p w14:paraId="096F1E93" w14:textId="1F5E4FC3" w:rsidR="009E3C8B" w:rsidRPr="009E3C8B" w:rsidRDefault="009E3C8B" w:rsidP="009E3C8B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| Werner Hausmann          </w:t>
            </w:r>
            <w:r w:rsidR="001C5C60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  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| 4a</w:t>
            </w:r>
            <w:r w:rsidR="00E56C02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APC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 |</w:t>
            </w:r>
          </w:p>
          <w:p w14:paraId="06F49771" w14:textId="038A901E" w:rsidR="009E3C8B" w:rsidRPr="009E3C8B" w:rsidRDefault="009E3C8B" w:rsidP="009E3C8B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| Martin Baldig           </w:t>
            </w:r>
            <w:r w:rsidR="001C5C60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  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| 4a</w:t>
            </w:r>
            <w:r w:rsidR="00E56C02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APC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 |</w:t>
            </w:r>
          </w:p>
          <w:p w14:paraId="706279B4" w14:textId="54718617" w:rsidR="009E3C8B" w:rsidRPr="009E3C8B" w:rsidRDefault="009E3C8B" w:rsidP="009E3C8B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| Egon Weiler              </w:t>
            </w:r>
            <w:r w:rsidR="001C5C60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  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| 4b</w:t>
            </w:r>
            <w:r w:rsidR="00E56C02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APC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 |</w:t>
            </w:r>
          </w:p>
          <w:p w14:paraId="0CE3DC50" w14:textId="77777777" w:rsidR="00B574FB" w:rsidRDefault="009E3C8B" w:rsidP="009E3C8B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+-------------------------</w:t>
            </w:r>
            <w:r w:rsidR="001C5C60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---</w:t>
            </w:r>
            <w:r w:rsidRPr="009E3C8B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-+--------+</w:t>
            </w:r>
          </w:p>
        </w:tc>
        <w:tc>
          <w:tcPr>
            <w:tcW w:w="1011" w:type="dxa"/>
          </w:tcPr>
          <w:p w14:paraId="1C87AE86" w14:textId="66B073ED" w:rsidR="00B574FB" w:rsidRDefault="005C0B07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  <w:r w:rsidR="00072253">
              <w:rPr>
                <w:rFonts w:ascii="Tahoma" w:hAnsi="Tahoma"/>
              </w:rPr>
              <w:t>0</w:t>
            </w:r>
          </w:p>
        </w:tc>
      </w:tr>
      <w:tr w:rsidR="00B574FB" w14:paraId="13320988" w14:textId="77777777" w:rsidTr="000A71AC">
        <w:tc>
          <w:tcPr>
            <w:tcW w:w="8617" w:type="dxa"/>
          </w:tcPr>
          <w:p w14:paraId="39D99CFC" w14:textId="77777777" w:rsidR="00B574FB" w:rsidRDefault="005516EF" w:rsidP="005516EF">
            <w:pPr>
              <w:pStyle w:val="Kopfzeile"/>
              <w:numPr>
                <w:ilvl w:val="0"/>
                <w:numId w:val="20"/>
              </w:numPr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 w:rsidRPr="005516EF">
              <w:rPr>
                <w:rFonts w:ascii="Tahoma" w:hAnsi="Tahoma"/>
              </w:rPr>
              <w:t xml:space="preserve">Geben Sie die Anzahl der Schüler je Schuljahr/Klasse, inkl. Anzahl der </w:t>
            </w:r>
            <w:r w:rsidR="000A71AC">
              <w:rPr>
                <w:rFonts w:ascii="Tahoma" w:hAnsi="Tahoma"/>
              </w:rPr>
              <w:t>Personen</w:t>
            </w:r>
            <w:r w:rsidRPr="005516EF">
              <w:rPr>
                <w:rFonts w:ascii="Tahoma" w:hAnsi="Tahoma"/>
              </w:rPr>
              <w:t>, die noch keiner Klasse zugeordnet wurden aus.</w:t>
            </w:r>
          </w:p>
          <w:p w14:paraId="6C684AF5" w14:textId="26C8937D" w:rsidR="00B574FB" w:rsidRDefault="00B574FB" w:rsidP="00B574FB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  <w:r>
              <w:rPr>
                <w:rFonts w:ascii="Tahoma" w:hAnsi="Tahoma"/>
              </w:rPr>
              <w:t>Ergebnis:</w:t>
            </w:r>
          </w:p>
          <w:p w14:paraId="13CE47AE" w14:textId="77777777" w:rsidR="00A414E1" w:rsidRPr="00A414E1" w:rsidRDefault="00A414E1" w:rsidP="00A414E1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A414E1">
              <w:rPr>
                <w:rFonts w:ascii="Courier New" w:hAnsi="Courier New" w:cs="Courier New"/>
              </w:rPr>
              <w:t>+-----------------+---------------------+</w:t>
            </w:r>
          </w:p>
          <w:p w14:paraId="6BA08998" w14:textId="77777777" w:rsidR="00A414E1" w:rsidRPr="00A414E1" w:rsidRDefault="00A414E1" w:rsidP="00A414E1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A414E1">
              <w:rPr>
                <w:rFonts w:ascii="Courier New" w:hAnsi="Courier New" w:cs="Courier New"/>
              </w:rPr>
              <w:t xml:space="preserve">| SJ/Klasse       | Anzahl der </w:t>
            </w:r>
            <w:proofErr w:type="spellStart"/>
            <w:r w:rsidRPr="00A414E1">
              <w:rPr>
                <w:rFonts w:ascii="Courier New" w:hAnsi="Courier New" w:cs="Courier New"/>
              </w:rPr>
              <w:t>Schueler</w:t>
            </w:r>
            <w:proofErr w:type="spellEnd"/>
            <w:r w:rsidRPr="00A414E1">
              <w:rPr>
                <w:rFonts w:ascii="Courier New" w:hAnsi="Courier New" w:cs="Courier New"/>
              </w:rPr>
              <w:t xml:space="preserve"> |</w:t>
            </w:r>
          </w:p>
          <w:p w14:paraId="08CB6C95" w14:textId="77777777" w:rsidR="00A414E1" w:rsidRPr="00A414E1" w:rsidRDefault="00A414E1" w:rsidP="00A414E1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A414E1">
              <w:rPr>
                <w:rFonts w:ascii="Courier New" w:hAnsi="Courier New" w:cs="Courier New"/>
              </w:rPr>
              <w:t>+-----------------+---------------------+</w:t>
            </w:r>
          </w:p>
          <w:p w14:paraId="7F113404" w14:textId="77777777" w:rsidR="00A414E1" w:rsidRPr="00A414E1" w:rsidRDefault="00A414E1" w:rsidP="00A414E1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A414E1">
              <w:rPr>
                <w:rFonts w:ascii="Courier New" w:hAnsi="Courier New" w:cs="Courier New"/>
              </w:rPr>
              <w:t>| 2020/2021 4bAPC |                   1 |</w:t>
            </w:r>
          </w:p>
          <w:p w14:paraId="52057DE1" w14:textId="77777777" w:rsidR="00A414E1" w:rsidRPr="00A414E1" w:rsidRDefault="00A414E1" w:rsidP="00A414E1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A414E1">
              <w:rPr>
                <w:rFonts w:ascii="Courier New" w:hAnsi="Courier New" w:cs="Courier New"/>
              </w:rPr>
              <w:t>| 2020/2021 4aAPC |                   3 |</w:t>
            </w:r>
          </w:p>
          <w:p w14:paraId="37BB0777" w14:textId="77777777" w:rsidR="00A414E1" w:rsidRPr="00A414E1" w:rsidRDefault="00A414E1" w:rsidP="00A414E1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A414E1">
              <w:rPr>
                <w:rFonts w:ascii="Courier New" w:hAnsi="Courier New" w:cs="Courier New"/>
              </w:rPr>
              <w:t>| 2020/2021 1aAPC |                   2 |</w:t>
            </w:r>
          </w:p>
          <w:p w14:paraId="1D1A3B32" w14:textId="77777777" w:rsidR="00A414E1" w:rsidRPr="00A414E1" w:rsidRDefault="00A414E1" w:rsidP="00A414E1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A414E1">
              <w:rPr>
                <w:rFonts w:ascii="Courier New" w:hAnsi="Courier New" w:cs="Courier New"/>
              </w:rPr>
              <w:t>| 2019/2020 2aAPC |                   1 |</w:t>
            </w:r>
          </w:p>
          <w:p w14:paraId="125DB446" w14:textId="56E4828C" w:rsidR="00A414E1" w:rsidRPr="00A414E1" w:rsidRDefault="00A414E1" w:rsidP="00A414E1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A414E1">
              <w:rPr>
                <w:rFonts w:ascii="Courier New" w:hAnsi="Courier New" w:cs="Courier New"/>
              </w:rPr>
              <w:t xml:space="preserve">|                 |                   </w:t>
            </w:r>
            <w:r w:rsidR="001A5B38">
              <w:rPr>
                <w:rFonts w:ascii="Courier New" w:hAnsi="Courier New" w:cs="Courier New"/>
              </w:rPr>
              <w:t>4</w:t>
            </w:r>
            <w:r w:rsidRPr="00A414E1">
              <w:rPr>
                <w:rFonts w:ascii="Courier New" w:hAnsi="Courier New" w:cs="Courier New"/>
              </w:rPr>
              <w:t xml:space="preserve"> |</w:t>
            </w:r>
          </w:p>
          <w:p w14:paraId="77CEEFF5" w14:textId="2FD9A35E" w:rsidR="00A414E1" w:rsidRPr="00A414E1" w:rsidRDefault="00A414E1" w:rsidP="00A414E1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Courier New" w:hAnsi="Courier New" w:cs="Courier New"/>
              </w:rPr>
            </w:pPr>
            <w:r w:rsidRPr="00A414E1">
              <w:rPr>
                <w:rFonts w:ascii="Courier New" w:hAnsi="Courier New" w:cs="Courier New"/>
              </w:rPr>
              <w:t>+-----------------+---------------------+</w:t>
            </w:r>
          </w:p>
          <w:p w14:paraId="7C4A2539" w14:textId="38D03686" w:rsidR="00B574FB" w:rsidRDefault="00B574FB" w:rsidP="005C65E4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</w:p>
        </w:tc>
        <w:tc>
          <w:tcPr>
            <w:tcW w:w="1011" w:type="dxa"/>
          </w:tcPr>
          <w:p w14:paraId="4382FD09" w14:textId="77777777" w:rsidR="00B574FB" w:rsidRDefault="007954AD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  <w:r w:rsidR="00F638CD">
              <w:rPr>
                <w:rFonts w:ascii="Tahoma" w:hAnsi="Tahoma"/>
              </w:rPr>
              <w:t>5</w:t>
            </w:r>
          </w:p>
        </w:tc>
      </w:tr>
      <w:tr w:rsidR="007A150D" w14:paraId="12FA1245" w14:textId="77777777" w:rsidTr="000A71AC">
        <w:tc>
          <w:tcPr>
            <w:tcW w:w="8617" w:type="dxa"/>
          </w:tcPr>
          <w:p w14:paraId="5F2ADC8B" w14:textId="77777777" w:rsidR="007A150D" w:rsidRDefault="007A150D" w:rsidP="005516EF">
            <w:pPr>
              <w:pStyle w:val="Kopfzeile"/>
              <w:numPr>
                <w:ilvl w:val="0"/>
                <w:numId w:val="20"/>
              </w:numPr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Geben Sie die Person aus, die noch keinem Schuljahr zugeordnet wurde.</w:t>
            </w:r>
          </w:p>
          <w:p w14:paraId="79FFC719" w14:textId="77777777" w:rsidR="007A150D" w:rsidRDefault="007A150D" w:rsidP="007A150D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</w:p>
          <w:p w14:paraId="59E0BB47" w14:textId="3312C8AE" w:rsidR="007A150D" w:rsidRDefault="007A150D" w:rsidP="007A150D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  <w:r>
              <w:rPr>
                <w:rFonts w:ascii="Tahoma" w:hAnsi="Tahoma"/>
              </w:rPr>
              <w:t>Ergebnis:</w:t>
            </w:r>
          </w:p>
          <w:p w14:paraId="2E0081B1" w14:textId="77777777" w:rsidR="00D0420F" w:rsidRPr="00D0420F" w:rsidRDefault="00D0420F" w:rsidP="00D0420F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D0420F">
              <w:rPr>
                <w:rFonts w:ascii="Courier New" w:hAnsi="Courier New" w:cs="Courier New"/>
              </w:rPr>
              <w:t>+-------------------------------------+</w:t>
            </w:r>
          </w:p>
          <w:p w14:paraId="647C405C" w14:textId="442EBE7B" w:rsidR="00D0420F" w:rsidRPr="00D0420F" w:rsidRDefault="00D0420F" w:rsidP="00D0420F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D0420F">
              <w:rPr>
                <w:rFonts w:ascii="Courier New" w:hAnsi="Courier New" w:cs="Courier New"/>
              </w:rPr>
              <w:t xml:space="preserve">| </w:t>
            </w:r>
            <w:proofErr w:type="spellStart"/>
            <w:r w:rsidRPr="00D0420F">
              <w:rPr>
                <w:rFonts w:ascii="Courier New" w:hAnsi="Courier New" w:cs="Courier New"/>
              </w:rPr>
              <w:t>Sch</w:t>
            </w:r>
            <w:r>
              <w:rPr>
                <w:rFonts w:ascii="Courier New" w:hAnsi="Courier New" w:cs="Courier New"/>
              </w:rPr>
              <w:t>ue</w:t>
            </w:r>
            <w:r w:rsidRPr="00D0420F">
              <w:rPr>
                <w:rFonts w:ascii="Courier New" w:hAnsi="Courier New" w:cs="Courier New"/>
              </w:rPr>
              <w:t>ler</w:t>
            </w:r>
            <w:proofErr w:type="spellEnd"/>
            <w:r w:rsidRPr="00D0420F">
              <w:rPr>
                <w:rFonts w:ascii="Courier New" w:hAnsi="Courier New" w:cs="Courier New"/>
              </w:rPr>
              <w:t>*in ohne Schuljahrzuordnung |</w:t>
            </w:r>
          </w:p>
          <w:p w14:paraId="0DBDFA31" w14:textId="77777777" w:rsidR="00D0420F" w:rsidRPr="00D0420F" w:rsidRDefault="00D0420F" w:rsidP="00D0420F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D0420F">
              <w:rPr>
                <w:rFonts w:ascii="Courier New" w:hAnsi="Courier New" w:cs="Courier New"/>
              </w:rPr>
              <w:t>+-------------------------------------+</w:t>
            </w:r>
          </w:p>
          <w:p w14:paraId="4C33EB70" w14:textId="77777777" w:rsidR="00D0420F" w:rsidRPr="00D0420F" w:rsidRDefault="00D0420F" w:rsidP="00D0420F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D0420F">
              <w:rPr>
                <w:rFonts w:ascii="Courier New" w:hAnsi="Courier New" w:cs="Courier New"/>
              </w:rPr>
              <w:t>| Valerie Wurz                        |</w:t>
            </w:r>
          </w:p>
          <w:p w14:paraId="7EDC0605" w14:textId="77777777" w:rsidR="00D0420F" w:rsidRPr="00D0420F" w:rsidRDefault="00D0420F" w:rsidP="00D0420F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D0420F">
              <w:rPr>
                <w:rFonts w:ascii="Courier New" w:hAnsi="Courier New" w:cs="Courier New"/>
              </w:rPr>
              <w:t>| Karl Maier                          |</w:t>
            </w:r>
          </w:p>
          <w:p w14:paraId="59DFE1F4" w14:textId="77777777" w:rsidR="00D0420F" w:rsidRPr="00D0420F" w:rsidRDefault="00D0420F" w:rsidP="00D0420F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D0420F">
              <w:rPr>
                <w:rFonts w:ascii="Courier New" w:hAnsi="Courier New" w:cs="Courier New"/>
              </w:rPr>
              <w:t xml:space="preserve">| Boris </w:t>
            </w:r>
            <w:proofErr w:type="spellStart"/>
            <w:r w:rsidRPr="00D0420F">
              <w:rPr>
                <w:rFonts w:ascii="Courier New" w:hAnsi="Courier New" w:cs="Courier New"/>
              </w:rPr>
              <w:t>Jelna</w:t>
            </w:r>
            <w:proofErr w:type="spellEnd"/>
            <w:r w:rsidRPr="00D0420F">
              <w:rPr>
                <w:rFonts w:ascii="Courier New" w:hAnsi="Courier New" w:cs="Courier New"/>
              </w:rPr>
              <w:t xml:space="preserve">                         |</w:t>
            </w:r>
          </w:p>
          <w:p w14:paraId="7CEC3C75" w14:textId="77777777" w:rsidR="00D0420F" w:rsidRPr="00D0420F" w:rsidRDefault="00D0420F" w:rsidP="00D0420F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D0420F">
              <w:rPr>
                <w:rFonts w:ascii="Courier New" w:hAnsi="Courier New" w:cs="Courier New"/>
              </w:rPr>
              <w:t xml:space="preserve">| Simone </w:t>
            </w:r>
            <w:proofErr w:type="spellStart"/>
            <w:r w:rsidRPr="00D0420F">
              <w:rPr>
                <w:rFonts w:ascii="Courier New" w:hAnsi="Courier New" w:cs="Courier New"/>
              </w:rPr>
              <w:t>Prugger</w:t>
            </w:r>
            <w:proofErr w:type="spellEnd"/>
            <w:r w:rsidRPr="00D0420F">
              <w:rPr>
                <w:rFonts w:ascii="Courier New" w:hAnsi="Courier New" w:cs="Courier New"/>
              </w:rPr>
              <w:t xml:space="preserve">                      |</w:t>
            </w:r>
          </w:p>
          <w:p w14:paraId="712D79E3" w14:textId="77777777" w:rsidR="007A150D" w:rsidRDefault="00D0420F" w:rsidP="00D0420F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Courier New" w:hAnsi="Courier New" w:cs="Courier New"/>
              </w:rPr>
            </w:pPr>
            <w:r w:rsidRPr="00D0420F">
              <w:rPr>
                <w:rFonts w:ascii="Courier New" w:hAnsi="Courier New" w:cs="Courier New"/>
              </w:rPr>
              <w:t>+-------------------------------------+</w:t>
            </w:r>
          </w:p>
          <w:p w14:paraId="1106250B" w14:textId="1BB7B1D2" w:rsidR="00AB08FE" w:rsidRPr="005516EF" w:rsidRDefault="00AB08FE" w:rsidP="00D0420F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</w:p>
        </w:tc>
        <w:tc>
          <w:tcPr>
            <w:tcW w:w="1011" w:type="dxa"/>
          </w:tcPr>
          <w:p w14:paraId="33C7CC6C" w14:textId="77777777" w:rsidR="007A150D" w:rsidRDefault="007A150D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</w:p>
        </w:tc>
      </w:tr>
      <w:tr w:rsidR="00EB4A72" w14:paraId="1972843E" w14:textId="77777777" w:rsidTr="000A71AC">
        <w:tc>
          <w:tcPr>
            <w:tcW w:w="8617" w:type="dxa"/>
          </w:tcPr>
          <w:p w14:paraId="01A44FEC" w14:textId="77777777" w:rsidR="00EB4A72" w:rsidRDefault="00EB4A72" w:rsidP="00EB4A72">
            <w:pPr>
              <w:pStyle w:val="Kopfzeile"/>
              <w:numPr>
                <w:ilvl w:val="0"/>
                <w:numId w:val="20"/>
              </w:numPr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Geben Sie an</w:t>
            </w:r>
            <w:r w:rsidR="004A0C58">
              <w:rPr>
                <w:rFonts w:ascii="Tahoma" w:hAnsi="Tahoma"/>
              </w:rPr>
              <w:t>,</w:t>
            </w:r>
            <w:r>
              <w:rPr>
                <w:rFonts w:ascii="Tahoma" w:hAnsi="Tahoma"/>
              </w:rPr>
              <w:t xml:space="preserve"> wie vielen Schuljahren einzelne Klassen zugeordnet sind</w:t>
            </w:r>
            <w:r w:rsidR="007F6981">
              <w:rPr>
                <w:rFonts w:ascii="Tahoma" w:hAnsi="Tahoma"/>
              </w:rPr>
              <w:t xml:space="preserve"> – Sortierung nach Klasse</w:t>
            </w:r>
            <w:r>
              <w:rPr>
                <w:rFonts w:ascii="Tahoma" w:hAnsi="Tahoma"/>
              </w:rPr>
              <w:t>:</w:t>
            </w:r>
          </w:p>
          <w:p w14:paraId="179AB5FA" w14:textId="77777777" w:rsidR="00EB4A72" w:rsidRDefault="007C69CD" w:rsidP="007C69CD">
            <w:pPr>
              <w:pStyle w:val="Kopfzeile"/>
              <w:numPr>
                <w:ilvl w:val="0"/>
                <w:numId w:val="22"/>
              </w:numPr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alle Klassen</w:t>
            </w:r>
          </w:p>
          <w:p w14:paraId="2543F5DD" w14:textId="77777777" w:rsidR="00FC5FBA" w:rsidRDefault="00FC5FBA" w:rsidP="007C69CD">
            <w:pPr>
              <w:pStyle w:val="Kopfzeile"/>
              <w:numPr>
                <w:ilvl w:val="0"/>
                <w:numId w:val="22"/>
              </w:numPr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lastRenderedPageBreak/>
              <w:t>nur den 2. Datensatz (der Ergebnistabelle)</w:t>
            </w:r>
          </w:p>
          <w:p w14:paraId="3B3BED8C" w14:textId="596E5BF5" w:rsidR="007C69CD" w:rsidRDefault="007C69CD" w:rsidP="007C69CD">
            <w:pPr>
              <w:pStyle w:val="Kopfzeile"/>
              <w:numPr>
                <w:ilvl w:val="0"/>
                <w:numId w:val="22"/>
              </w:numPr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nur jene die mehr als einem Schuljahr zugeordnet wurden</w:t>
            </w:r>
          </w:p>
          <w:p w14:paraId="08936BBB" w14:textId="77777777" w:rsidR="00A414E1" w:rsidRDefault="00A414E1" w:rsidP="0052481C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</w:p>
          <w:p w14:paraId="1038DEDB" w14:textId="77777777" w:rsidR="00EB4A72" w:rsidRDefault="00EB4A72" w:rsidP="00EB4A72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  <w:r>
              <w:rPr>
                <w:rFonts w:ascii="Tahoma" w:hAnsi="Tahoma"/>
              </w:rPr>
              <w:t>Ergebnis:</w:t>
            </w:r>
          </w:p>
          <w:tbl>
            <w:tblPr>
              <w:tblStyle w:val="Tabellenraster"/>
              <w:tblW w:w="0" w:type="auto"/>
              <w:tblInd w:w="5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6"/>
              <w:gridCol w:w="4348"/>
            </w:tblGrid>
            <w:tr w:rsidR="007554DE" w14:paraId="4991341C" w14:textId="77777777" w:rsidTr="000B60EB">
              <w:tc>
                <w:tcPr>
                  <w:tcW w:w="3539" w:type="dxa"/>
                </w:tcPr>
                <w:p w14:paraId="70CA41F6" w14:textId="77777777" w:rsidR="007554DE" w:rsidRDefault="007554DE" w:rsidP="00EB4A72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a)</w:t>
                  </w:r>
                </w:p>
                <w:p w14:paraId="1A51625F" w14:textId="77777777" w:rsidR="007554DE" w:rsidRPr="006C3266" w:rsidRDefault="007554DE" w:rsidP="007554DE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+--------+-------------------+</w:t>
                  </w:r>
                </w:p>
                <w:p w14:paraId="3F378E7C" w14:textId="77777777" w:rsidR="007554DE" w:rsidRPr="006C3266" w:rsidRDefault="007554DE" w:rsidP="007554DE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| Klasse | Anzahl Schuljahre |</w:t>
                  </w:r>
                </w:p>
                <w:p w14:paraId="5161F8D2" w14:textId="77777777" w:rsidR="007554DE" w:rsidRPr="006C3266" w:rsidRDefault="007554DE" w:rsidP="007554DE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+--------+-------------------+</w:t>
                  </w:r>
                </w:p>
                <w:p w14:paraId="36937EF6" w14:textId="1E8AC195" w:rsidR="007554DE" w:rsidRPr="006C3266" w:rsidRDefault="007554DE" w:rsidP="007554DE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| 1a</w:t>
                  </w:r>
                  <w:r w:rsidR="00A414E1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APC</w:t>
                  </w: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 xml:space="preserve">  |                 2 |</w:t>
                  </w:r>
                </w:p>
                <w:p w14:paraId="537A61B5" w14:textId="612BA62E" w:rsidR="007554DE" w:rsidRPr="006C3266" w:rsidRDefault="007554DE" w:rsidP="007554DE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| 2a</w:t>
                  </w:r>
                  <w:r w:rsidR="00A414E1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APC</w:t>
                  </w: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 xml:space="preserve">  |                 1 |</w:t>
                  </w:r>
                </w:p>
                <w:p w14:paraId="19033B64" w14:textId="5B8B6E12" w:rsidR="007554DE" w:rsidRPr="006C3266" w:rsidRDefault="007554DE" w:rsidP="007554DE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| 4a</w:t>
                  </w:r>
                  <w:r w:rsidR="00A414E1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APC</w:t>
                  </w: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 xml:space="preserve">  |                 1 |</w:t>
                  </w:r>
                </w:p>
                <w:p w14:paraId="2C0A2E9E" w14:textId="78A56438" w:rsidR="007554DE" w:rsidRPr="006C3266" w:rsidRDefault="007554DE" w:rsidP="007554DE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| 4b</w:t>
                  </w:r>
                  <w:r w:rsidR="00A414E1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APC</w:t>
                  </w: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 xml:space="preserve">  |                 1 |</w:t>
                  </w:r>
                </w:p>
                <w:p w14:paraId="1DAB1B39" w14:textId="77777777" w:rsidR="007554DE" w:rsidRDefault="007554DE" w:rsidP="007554DE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Tahoma" w:hAnsi="Tahoma"/>
                    </w:rPr>
                  </w:pP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+--------+-------------------+</w:t>
                  </w:r>
                </w:p>
              </w:tc>
              <w:tc>
                <w:tcPr>
                  <w:tcW w:w="4423" w:type="dxa"/>
                </w:tcPr>
                <w:p w14:paraId="4840198C" w14:textId="77777777" w:rsidR="00FC5FBA" w:rsidRDefault="00FC5FBA" w:rsidP="00EB4A72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b)</w:t>
                  </w:r>
                </w:p>
                <w:p w14:paraId="5E20E068" w14:textId="7CEC2BF1" w:rsidR="00FC5FBA" w:rsidRDefault="00FC5FBA" w:rsidP="00FC5FBA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Tahoma" w:hAnsi="Tahoma"/>
                    </w:rPr>
                  </w:pPr>
                </w:p>
                <w:p w14:paraId="2E4DD9BD" w14:textId="77777777" w:rsidR="00FC5FBA" w:rsidRPr="006C3266" w:rsidRDefault="00FC5FBA" w:rsidP="00FC5FBA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+--------+-------------------+</w:t>
                  </w:r>
                </w:p>
                <w:p w14:paraId="7BA6E6F9" w14:textId="77777777" w:rsidR="00FC5FBA" w:rsidRPr="006C3266" w:rsidRDefault="00FC5FBA" w:rsidP="00FC5FBA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| Klasse | Anzahl Schuljahre |</w:t>
                  </w:r>
                </w:p>
                <w:p w14:paraId="4CF7CAF4" w14:textId="77777777" w:rsidR="00FC5FBA" w:rsidRPr="006C3266" w:rsidRDefault="00FC5FBA" w:rsidP="00FC5FBA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+--------+-------------------+</w:t>
                  </w:r>
                </w:p>
                <w:p w14:paraId="5931CD14" w14:textId="714ED7D0" w:rsidR="00FC5FBA" w:rsidRPr="006C3266" w:rsidRDefault="00FC5FBA" w:rsidP="00FC5FBA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| 2a</w:t>
                  </w:r>
                  <w:r w:rsidR="00A414E1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APC</w:t>
                  </w: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 xml:space="preserve">  |                 1 |</w:t>
                  </w:r>
                </w:p>
                <w:p w14:paraId="66955B52" w14:textId="77777777" w:rsidR="00FC5FBA" w:rsidRDefault="00FC5FBA" w:rsidP="00FC5FBA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Tahoma" w:hAnsi="Tahoma"/>
                    </w:rPr>
                  </w:pPr>
                  <w:r w:rsidRPr="006C3266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+--------+-------------------+</w:t>
                  </w:r>
                </w:p>
                <w:p w14:paraId="0ADD3794" w14:textId="77777777" w:rsidR="007554DE" w:rsidRDefault="00FC5FBA" w:rsidP="00EB4A72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c</w:t>
                  </w:r>
                  <w:r w:rsidR="007554DE">
                    <w:rPr>
                      <w:rFonts w:ascii="Tahoma" w:hAnsi="Tahoma"/>
                    </w:rPr>
                    <w:t xml:space="preserve">) </w:t>
                  </w:r>
                </w:p>
                <w:p w14:paraId="63A9D39F" w14:textId="77777777" w:rsidR="007554DE" w:rsidRPr="007554DE" w:rsidRDefault="007554DE" w:rsidP="007554DE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7554DE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+--------+-------------------+</w:t>
                  </w:r>
                </w:p>
                <w:p w14:paraId="05287712" w14:textId="77777777" w:rsidR="007554DE" w:rsidRPr="007554DE" w:rsidRDefault="007554DE" w:rsidP="007554DE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7554DE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| Klasse | Anzahl Schuljahre |</w:t>
                  </w:r>
                </w:p>
                <w:p w14:paraId="7C6CAE20" w14:textId="77777777" w:rsidR="007554DE" w:rsidRPr="007554DE" w:rsidRDefault="007554DE" w:rsidP="007554DE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7554DE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+--------+-------------------+</w:t>
                  </w:r>
                </w:p>
                <w:p w14:paraId="7060F17E" w14:textId="1B3535D9" w:rsidR="007554DE" w:rsidRPr="007554DE" w:rsidRDefault="007554DE" w:rsidP="007554DE">
                  <w:pPr>
                    <w:pStyle w:val="Kopfzeile"/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</w:pPr>
                  <w:r w:rsidRPr="007554DE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| 1a</w:t>
                  </w:r>
                  <w:r w:rsidR="00A414E1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APC</w:t>
                  </w:r>
                  <w:r w:rsidRPr="007554DE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 xml:space="preserve">  |                 2 |</w:t>
                  </w:r>
                </w:p>
                <w:p w14:paraId="521D4FF4" w14:textId="77777777" w:rsidR="007554DE" w:rsidRDefault="007554DE" w:rsidP="007554DE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rFonts w:ascii="Tahoma" w:hAnsi="Tahoma"/>
                    </w:rPr>
                  </w:pPr>
                  <w:r w:rsidRPr="007554DE">
                    <w:rPr>
                      <w:rFonts w:ascii="Courier New" w:eastAsia="Arial Unicode MS" w:hAnsi="Courier New" w:cs="Courier New"/>
                      <w:sz w:val="18"/>
                      <w:szCs w:val="18"/>
                      <w:lang w:eastAsia="en-US"/>
                    </w:rPr>
                    <w:t>+--------+-------------------+</w:t>
                  </w:r>
                </w:p>
              </w:tc>
            </w:tr>
          </w:tbl>
          <w:p w14:paraId="6288E24C" w14:textId="77777777" w:rsidR="00EB4A72" w:rsidRDefault="00EB4A72" w:rsidP="00B21E39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</w:p>
        </w:tc>
        <w:tc>
          <w:tcPr>
            <w:tcW w:w="1011" w:type="dxa"/>
          </w:tcPr>
          <w:p w14:paraId="385E6C6E" w14:textId="77777777" w:rsidR="00EB4A72" w:rsidRDefault="000B60EB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lastRenderedPageBreak/>
              <w:t>1</w:t>
            </w:r>
            <w:r w:rsidR="00072253">
              <w:rPr>
                <w:rFonts w:ascii="Tahoma" w:hAnsi="Tahoma"/>
              </w:rPr>
              <w:t>8</w:t>
            </w:r>
          </w:p>
        </w:tc>
      </w:tr>
      <w:tr w:rsidR="00B15535" w14:paraId="597F513C" w14:textId="77777777" w:rsidTr="000A71AC">
        <w:tc>
          <w:tcPr>
            <w:tcW w:w="8617" w:type="dxa"/>
          </w:tcPr>
          <w:p w14:paraId="5947EE8D" w14:textId="77777777" w:rsidR="007B3FBE" w:rsidRDefault="007B3FBE" w:rsidP="007B3FBE">
            <w:pPr>
              <w:pStyle w:val="Kopfzeile"/>
              <w:numPr>
                <w:ilvl w:val="0"/>
                <w:numId w:val="20"/>
              </w:numPr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Geben Sie alle Personen aus, die entweder im Vornamen oder im Nachnamen an zweiter </w:t>
            </w:r>
            <w:r w:rsidR="005F2512">
              <w:rPr>
                <w:rFonts w:ascii="Tahoma" w:hAnsi="Tahoma"/>
              </w:rPr>
              <w:t>Stelle</w:t>
            </w:r>
            <w:r w:rsidR="00732CD4"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 xml:space="preserve">mit 'er' beginnen. </w:t>
            </w:r>
          </w:p>
          <w:p w14:paraId="3797819F" w14:textId="77777777" w:rsidR="007B3FBE" w:rsidRDefault="007B3FBE" w:rsidP="007B3FBE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</w:p>
          <w:p w14:paraId="4A5487E7" w14:textId="77777777" w:rsidR="007B3FBE" w:rsidRPr="00143013" w:rsidRDefault="007B3FBE" w:rsidP="007B3FBE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  <w:r w:rsidRPr="00143013">
              <w:rPr>
                <w:rFonts w:ascii="Tahoma" w:hAnsi="Tahoma"/>
              </w:rPr>
              <w:t>Ergebnis:</w:t>
            </w:r>
          </w:p>
          <w:p w14:paraId="27EE8C46" w14:textId="77777777" w:rsidR="007B3FBE" w:rsidRPr="00143013" w:rsidRDefault="007B3FBE" w:rsidP="007B3FBE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143013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+--------+-----------+-----------+</w:t>
            </w:r>
          </w:p>
          <w:p w14:paraId="05882DBA" w14:textId="77777777" w:rsidR="007B3FBE" w:rsidRPr="00143013" w:rsidRDefault="007B3FBE" w:rsidP="007B3FBE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143013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| </w:t>
            </w:r>
            <w:proofErr w:type="spellStart"/>
            <w:r w:rsidRPr="00143013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per_id</w:t>
            </w:r>
            <w:proofErr w:type="spellEnd"/>
            <w:r w:rsidRPr="00143013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| </w:t>
            </w:r>
            <w:proofErr w:type="spellStart"/>
            <w:r w:rsidRPr="00143013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per_vname</w:t>
            </w:r>
            <w:proofErr w:type="spellEnd"/>
            <w:r w:rsidRPr="00143013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| </w:t>
            </w:r>
            <w:proofErr w:type="spellStart"/>
            <w:r w:rsidRPr="00143013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per_nname</w:t>
            </w:r>
            <w:proofErr w:type="spellEnd"/>
            <w:r w:rsidRPr="00143013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 xml:space="preserve"> |</w:t>
            </w:r>
          </w:p>
          <w:p w14:paraId="544EF94F" w14:textId="77777777" w:rsidR="007B3FBE" w:rsidRPr="0012223E" w:rsidRDefault="007B3FBE" w:rsidP="007B3FBE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12223E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+--------+-----------+-----------+</w:t>
            </w:r>
          </w:p>
          <w:p w14:paraId="74BF2323" w14:textId="77777777" w:rsidR="007B3FBE" w:rsidRPr="0012223E" w:rsidRDefault="007B3FBE" w:rsidP="007B3FBE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12223E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|      1 | Karla     | Verdi     |</w:t>
            </w:r>
          </w:p>
          <w:p w14:paraId="63B3F4F1" w14:textId="77777777" w:rsidR="007B3FBE" w:rsidRPr="0012223E" w:rsidRDefault="007B3FBE" w:rsidP="007B3FBE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12223E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|      3 | Werner    | Hausmann  |</w:t>
            </w:r>
          </w:p>
          <w:p w14:paraId="09C8ABE1" w14:textId="77777777" w:rsidR="007B3FBE" w:rsidRPr="0012223E" w:rsidRDefault="007B3FBE" w:rsidP="007B3FBE">
            <w:pPr>
              <w:pStyle w:val="Kopfzeile"/>
              <w:ind w:left="567"/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</w:pPr>
            <w:r w:rsidRPr="0012223E">
              <w:rPr>
                <w:rFonts w:ascii="Courier New" w:eastAsia="Arial Unicode MS" w:hAnsi="Courier New" w:cs="Courier New"/>
                <w:sz w:val="18"/>
                <w:szCs w:val="18"/>
                <w:lang w:eastAsia="en-US"/>
              </w:rPr>
              <w:t>+--------+-----------+-----------+</w:t>
            </w:r>
          </w:p>
          <w:p w14:paraId="7276808C" w14:textId="77777777" w:rsidR="00B15535" w:rsidRDefault="00B15535" w:rsidP="007B3FBE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</w:p>
        </w:tc>
        <w:tc>
          <w:tcPr>
            <w:tcW w:w="1011" w:type="dxa"/>
          </w:tcPr>
          <w:p w14:paraId="472E6256" w14:textId="77777777" w:rsidR="00B15535" w:rsidRDefault="001C0534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8</w:t>
            </w:r>
          </w:p>
        </w:tc>
      </w:tr>
      <w:tr w:rsidR="00EF208C" w14:paraId="7E735BA8" w14:textId="77777777" w:rsidTr="000A71AC">
        <w:tc>
          <w:tcPr>
            <w:tcW w:w="8617" w:type="dxa"/>
          </w:tcPr>
          <w:p w14:paraId="045C5C64" w14:textId="77777777" w:rsidR="00EF208C" w:rsidRDefault="00EF208C" w:rsidP="00EF208C">
            <w:pPr>
              <w:pStyle w:val="Kopfzeile"/>
              <w:numPr>
                <w:ilvl w:val="0"/>
                <w:numId w:val="20"/>
              </w:numPr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Geben Sie alle Schuljahre, zugeordneten Klassen und Schüler aus. Sortieren Sie die Ausgabe nach Schuljahr, Klasse, Nachname und Vorname.</w:t>
            </w:r>
          </w:p>
          <w:p w14:paraId="665129E3" w14:textId="77777777" w:rsidR="00EF208C" w:rsidRDefault="00EF208C" w:rsidP="00EF208C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</w:p>
          <w:p w14:paraId="52C0E732" w14:textId="77777777" w:rsidR="00EF208C" w:rsidRDefault="00EF208C" w:rsidP="00EF208C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  <w:r>
              <w:rPr>
                <w:rFonts w:ascii="Tahoma" w:hAnsi="Tahoma"/>
              </w:rPr>
              <w:t>Ergebnis:</w:t>
            </w:r>
          </w:p>
          <w:p w14:paraId="257930DF" w14:textId="77777777" w:rsidR="001E15F6" w:rsidRPr="001E15F6" w:rsidRDefault="001E15F6" w:rsidP="001E15F6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1E15F6">
              <w:rPr>
                <w:rFonts w:ascii="Courier New" w:hAnsi="Courier New" w:cs="Courier New"/>
              </w:rPr>
              <w:t>+-----------+--------+-----------------+</w:t>
            </w:r>
          </w:p>
          <w:p w14:paraId="3554ACC2" w14:textId="77777777" w:rsidR="001E15F6" w:rsidRPr="001E15F6" w:rsidRDefault="001E15F6" w:rsidP="001E15F6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1E15F6">
              <w:rPr>
                <w:rFonts w:ascii="Courier New" w:hAnsi="Courier New" w:cs="Courier New"/>
              </w:rPr>
              <w:t>| Schuljahr | Klasse | Person          |</w:t>
            </w:r>
          </w:p>
          <w:p w14:paraId="0C746ED6" w14:textId="77777777" w:rsidR="001E15F6" w:rsidRPr="001E15F6" w:rsidRDefault="001E15F6" w:rsidP="001E15F6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1E15F6">
              <w:rPr>
                <w:rFonts w:ascii="Courier New" w:hAnsi="Courier New" w:cs="Courier New"/>
              </w:rPr>
              <w:t>+-----------+--------+-----------------+</w:t>
            </w:r>
          </w:p>
          <w:p w14:paraId="69CCD1D8" w14:textId="77777777" w:rsidR="001E15F6" w:rsidRPr="001E15F6" w:rsidRDefault="001E15F6" w:rsidP="001E15F6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1E15F6">
              <w:rPr>
                <w:rFonts w:ascii="Courier New" w:hAnsi="Courier New" w:cs="Courier New"/>
              </w:rPr>
              <w:t>| 2019/2020 | 2aAPC  | Lager Markus    |</w:t>
            </w:r>
          </w:p>
          <w:p w14:paraId="719B3DF5" w14:textId="77777777" w:rsidR="001E15F6" w:rsidRPr="001E15F6" w:rsidRDefault="001E15F6" w:rsidP="001E15F6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1E15F6">
              <w:rPr>
                <w:rFonts w:ascii="Courier New" w:hAnsi="Courier New" w:cs="Courier New"/>
              </w:rPr>
              <w:t>| 2020/2021 | 1aAPC  | Freiberg Franz  |</w:t>
            </w:r>
          </w:p>
          <w:p w14:paraId="6BA4CED2" w14:textId="77777777" w:rsidR="001E15F6" w:rsidRPr="001E15F6" w:rsidRDefault="001E15F6" w:rsidP="001E15F6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1E15F6">
              <w:rPr>
                <w:rFonts w:ascii="Courier New" w:hAnsi="Courier New" w:cs="Courier New"/>
              </w:rPr>
              <w:t>| 2020/2021 | 1aAPC  | Weiler Emma     |</w:t>
            </w:r>
          </w:p>
          <w:p w14:paraId="2C9F4101" w14:textId="77777777" w:rsidR="001E15F6" w:rsidRPr="001E15F6" w:rsidRDefault="001E15F6" w:rsidP="001E15F6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1E15F6">
              <w:rPr>
                <w:rFonts w:ascii="Courier New" w:hAnsi="Courier New" w:cs="Courier New"/>
              </w:rPr>
              <w:t>| 2020/2021 | 4aAPC  | Baldig Martin   |</w:t>
            </w:r>
          </w:p>
          <w:p w14:paraId="748DA0CC" w14:textId="77777777" w:rsidR="001E15F6" w:rsidRPr="001E15F6" w:rsidRDefault="001E15F6" w:rsidP="001E15F6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1E15F6">
              <w:rPr>
                <w:rFonts w:ascii="Courier New" w:hAnsi="Courier New" w:cs="Courier New"/>
              </w:rPr>
              <w:t>| 2020/2021 | 4aAPC  | Hausmann Werner |</w:t>
            </w:r>
          </w:p>
          <w:p w14:paraId="785E9F5A" w14:textId="77777777" w:rsidR="001E15F6" w:rsidRPr="001E15F6" w:rsidRDefault="001E15F6" w:rsidP="001E15F6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1E15F6">
              <w:rPr>
                <w:rFonts w:ascii="Courier New" w:hAnsi="Courier New" w:cs="Courier New"/>
              </w:rPr>
              <w:t>| 2020/2021 | 4aAPC  | Verdi Karla     |</w:t>
            </w:r>
          </w:p>
          <w:p w14:paraId="6114399A" w14:textId="77777777" w:rsidR="001E15F6" w:rsidRPr="001E15F6" w:rsidRDefault="001E15F6" w:rsidP="001E15F6">
            <w:pPr>
              <w:pStyle w:val="Kopfzeile"/>
              <w:ind w:left="567"/>
              <w:rPr>
                <w:rFonts w:ascii="Courier New" w:hAnsi="Courier New" w:cs="Courier New"/>
              </w:rPr>
            </w:pPr>
            <w:r w:rsidRPr="001E15F6">
              <w:rPr>
                <w:rFonts w:ascii="Courier New" w:hAnsi="Courier New" w:cs="Courier New"/>
              </w:rPr>
              <w:t>| 2020/2021 | 4bAPC  | Weiler Egon     |</w:t>
            </w:r>
          </w:p>
          <w:p w14:paraId="0E3EE83A" w14:textId="5FF2B72A" w:rsidR="00EF208C" w:rsidRPr="001E15F6" w:rsidRDefault="001E15F6" w:rsidP="001E15F6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Courier New" w:hAnsi="Courier New" w:cs="Courier New"/>
              </w:rPr>
            </w:pPr>
            <w:r w:rsidRPr="001E15F6">
              <w:rPr>
                <w:rFonts w:ascii="Courier New" w:hAnsi="Courier New" w:cs="Courier New"/>
              </w:rPr>
              <w:t>+-----------+--------+-----------------+</w:t>
            </w:r>
          </w:p>
          <w:p w14:paraId="5A6FDE98" w14:textId="60E6B872" w:rsidR="001E15F6" w:rsidRDefault="001E15F6" w:rsidP="00B86AF7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</w:p>
        </w:tc>
        <w:tc>
          <w:tcPr>
            <w:tcW w:w="1011" w:type="dxa"/>
          </w:tcPr>
          <w:p w14:paraId="10BB59DE" w14:textId="77777777" w:rsidR="00EF208C" w:rsidRDefault="00F473EF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  <w:r w:rsidR="001C0534">
              <w:rPr>
                <w:rFonts w:ascii="Tahoma" w:hAnsi="Tahoma"/>
              </w:rPr>
              <w:t>4</w:t>
            </w:r>
          </w:p>
        </w:tc>
      </w:tr>
      <w:tr w:rsidR="00FC5FBA" w14:paraId="7A615B8E" w14:textId="77777777" w:rsidTr="000A71AC">
        <w:tc>
          <w:tcPr>
            <w:tcW w:w="8617" w:type="dxa"/>
          </w:tcPr>
          <w:p w14:paraId="2A903D36" w14:textId="77777777" w:rsidR="00FC5FBA" w:rsidRDefault="00FC5FBA" w:rsidP="00EF208C">
            <w:pPr>
              <w:pStyle w:val="Kopfzeile"/>
              <w:numPr>
                <w:ilvl w:val="0"/>
                <w:numId w:val="20"/>
              </w:numPr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Geben Sie den CREATE TABLE Befehl für die Tabelle </w:t>
            </w:r>
            <w:proofErr w:type="spellStart"/>
            <w:r>
              <w:rPr>
                <w:rFonts w:ascii="Tahoma" w:hAnsi="Tahoma"/>
              </w:rPr>
              <w:t>schueler</w:t>
            </w:r>
            <w:proofErr w:type="spellEnd"/>
            <w:r>
              <w:rPr>
                <w:rFonts w:ascii="Tahoma" w:hAnsi="Tahoma"/>
              </w:rPr>
              <w:t xml:space="preserve"> aus.</w:t>
            </w:r>
          </w:p>
          <w:p w14:paraId="7A88F9C9" w14:textId="77777777" w:rsidR="00FC5FBA" w:rsidRDefault="00FC5FBA" w:rsidP="00FC5FBA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</w:p>
        </w:tc>
        <w:tc>
          <w:tcPr>
            <w:tcW w:w="1011" w:type="dxa"/>
          </w:tcPr>
          <w:p w14:paraId="73E3848F" w14:textId="77777777" w:rsidR="00FC5FBA" w:rsidRDefault="00FC5FBA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3</w:t>
            </w:r>
          </w:p>
        </w:tc>
      </w:tr>
      <w:tr w:rsidR="00E908E0" w14:paraId="62FBD328" w14:textId="77777777" w:rsidTr="000A71AC">
        <w:tc>
          <w:tcPr>
            <w:tcW w:w="8617" w:type="dxa"/>
          </w:tcPr>
          <w:p w14:paraId="04024F4D" w14:textId="77777777" w:rsidR="00E908E0" w:rsidRDefault="00E908E0" w:rsidP="00E908E0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  <w:r>
              <w:rPr>
                <w:rFonts w:ascii="Tahoma" w:hAnsi="Tahoma"/>
              </w:rPr>
              <w:t>Total</w:t>
            </w:r>
          </w:p>
          <w:p w14:paraId="67A8E20F" w14:textId="77777777" w:rsidR="00E908E0" w:rsidRDefault="00E908E0" w:rsidP="00E908E0">
            <w:pPr>
              <w:pStyle w:val="Kopfzeile"/>
              <w:tabs>
                <w:tab w:val="clear" w:pos="4536"/>
                <w:tab w:val="clear" w:pos="9072"/>
              </w:tabs>
              <w:ind w:left="567"/>
              <w:rPr>
                <w:rFonts w:ascii="Tahoma" w:hAnsi="Tahoma"/>
              </w:rPr>
            </w:pPr>
            <w:r>
              <w:rPr>
                <w:rFonts w:ascii="Tahoma" w:hAnsi="Tahoma"/>
              </w:rPr>
              <w:t>erreicht</w:t>
            </w:r>
          </w:p>
        </w:tc>
        <w:tc>
          <w:tcPr>
            <w:tcW w:w="1011" w:type="dxa"/>
          </w:tcPr>
          <w:p w14:paraId="54F55647" w14:textId="77777777" w:rsidR="00E908E0" w:rsidRDefault="00F473EF">
            <w:pPr>
              <w:pStyle w:val="Kopfzeile"/>
              <w:tabs>
                <w:tab w:val="clear" w:pos="4536"/>
                <w:tab w:val="clear" w:pos="9072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fldChar w:fldCharType="begin"/>
            </w:r>
            <w:r>
              <w:rPr>
                <w:rFonts w:ascii="Tahoma" w:hAnsi="Tahoma"/>
              </w:rPr>
              <w:instrText xml:space="preserve"> =SUM(ABOVE) </w:instrText>
            </w:r>
            <w:r>
              <w:rPr>
                <w:rFonts w:ascii="Tahoma" w:hAnsi="Tahoma"/>
              </w:rPr>
              <w:fldChar w:fldCharType="separate"/>
            </w:r>
            <w:r w:rsidR="00B21E39">
              <w:rPr>
                <w:rFonts w:ascii="Tahoma" w:hAnsi="Tahoma"/>
                <w:noProof/>
              </w:rPr>
              <w:t>100</w:t>
            </w:r>
            <w:r>
              <w:rPr>
                <w:rFonts w:ascii="Tahoma" w:hAnsi="Tahoma"/>
              </w:rPr>
              <w:fldChar w:fldCharType="end"/>
            </w:r>
          </w:p>
        </w:tc>
      </w:tr>
    </w:tbl>
    <w:p w14:paraId="71E09EEA" w14:textId="77777777" w:rsidR="00657338" w:rsidRDefault="00657338">
      <w:pPr>
        <w:pStyle w:val="Kopfzeile"/>
        <w:tabs>
          <w:tab w:val="clear" w:pos="4536"/>
          <w:tab w:val="clear" w:pos="9072"/>
        </w:tabs>
        <w:rPr>
          <w:rFonts w:ascii="Tahoma" w:hAnsi="Tahoma"/>
        </w:rPr>
      </w:pPr>
    </w:p>
    <w:p w14:paraId="513D5ABD" w14:textId="77777777" w:rsidR="00C11C31" w:rsidRDefault="00C11C31" w:rsidP="00C11C31">
      <w:pPr>
        <w:pStyle w:val="Kopfzeile"/>
        <w:tabs>
          <w:tab w:val="clear" w:pos="4536"/>
          <w:tab w:val="clear" w:pos="9072"/>
        </w:tabs>
        <w:ind w:left="567"/>
        <w:rPr>
          <w:rFonts w:ascii="Tahoma" w:hAnsi="Tahoma"/>
        </w:rPr>
      </w:pPr>
    </w:p>
    <w:p w14:paraId="39CED582" w14:textId="77777777" w:rsidR="00B76191" w:rsidRDefault="00B76191" w:rsidP="00B76191">
      <w:pPr>
        <w:pStyle w:val="Kopfzeile"/>
        <w:tabs>
          <w:tab w:val="clear" w:pos="4536"/>
          <w:tab w:val="clear" w:pos="9072"/>
        </w:tabs>
        <w:ind w:left="567"/>
        <w:rPr>
          <w:rFonts w:ascii="Tahoma" w:hAnsi="Tahoma"/>
        </w:rPr>
      </w:pPr>
    </w:p>
    <w:p w14:paraId="7EB60477" w14:textId="22B2D890" w:rsidR="00514186" w:rsidRDefault="00514186" w:rsidP="00514186">
      <w:pPr>
        <w:rPr>
          <w:lang w:val="en-GB"/>
        </w:rPr>
      </w:pPr>
    </w:p>
    <w:p w14:paraId="7559D962" w14:textId="2E54079C" w:rsidR="003459DB" w:rsidRDefault="003459DB" w:rsidP="008932A4">
      <w:pPr>
        <w:rPr>
          <w:lang w:val="en-GB"/>
        </w:rPr>
      </w:pPr>
    </w:p>
    <w:sectPr w:rsidR="003459DB" w:rsidSect="00D01FE9">
      <w:headerReference w:type="default" r:id="rId11"/>
      <w:footerReference w:type="default" r:id="rId12"/>
      <w:headerReference w:type="first" r:id="rId13"/>
      <w:pgSz w:w="11906" w:h="16838"/>
      <w:pgMar w:top="1418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C872" w14:textId="77777777" w:rsidR="00FE73C5" w:rsidRDefault="00FE73C5">
      <w:r>
        <w:separator/>
      </w:r>
    </w:p>
  </w:endnote>
  <w:endnote w:type="continuationSeparator" w:id="0">
    <w:p w14:paraId="248079FF" w14:textId="77777777" w:rsidR="00FE73C5" w:rsidRDefault="00FE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E5FE" w14:textId="77777777" w:rsidR="00DF2FF7" w:rsidRDefault="00DF2FF7">
    <w:pPr>
      <w:pStyle w:val="Fuzeile"/>
      <w:rPr>
        <w:rFonts w:ascii="Tahoma" w:hAnsi="Tahoma"/>
        <w:sz w:val="16"/>
      </w:rPr>
    </w:pPr>
    <w:r>
      <w:tab/>
    </w:r>
    <w:r>
      <w:rPr>
        <w:rStyle w:val="Seitenzahl"/>
        <w:rFonts w:ascii="Tahoma" w:hAnsi="Tahoma"/>
        <w:sz w:val="16"/>
      </w:rPr>
      <w:fldChar w:fldCharType="begin"/>
    </w:r>
    <w:r>
      <w:rPr>
        <w:rStyle w:val="Seitenzahl"/>
        <w:rFonts w:ascii="Tahoma" w:hAnsi="Tahoma"/>
        <w:sz w:val="16"/>
      </w:rPr>
      <w:instrText xml:space="preserve"> PAGE </w:instrText>
    </w:r>
    <w:r>
      <w:rPr>
        <w:rStyle w:val="Seitenzahl"/>
        <w:rFonts w:ascii="Tahoma" w:hAnsi="Tahoma"/>
        <w:sz w:val="16"/>
      </w:rPr>
      <w:fldChar w:fldCharType="separate"/>
    </w:r>
    <w:r w:rsidR="006A33D8">
      <w:rPr>
        <w:rStyle w:val="Seitenzahl"/>
        <w:rFonts w:ascii="Tahoma" w:hAnsi="Tahoma"/>
        <w:noProof/>
        <w:sz w:val="16"/>
      </w:rPr>
      <w:t>4</w:t>
    </w:r>
    <w:r>
      <w:rPr>
        <w:rStyle w:val="Seitenzahl"/>
        <w:rFonts w:ascii="Tahoma" w:hAnsi="Tahoma"/>
        <w:sz w:val="16"/>
      </w:rPr>
      <w:fldChar w:fldCharType="end"/>
    </w:r>
    <w:r>
      <w:rPr>
        <w:rStyle w:val="Seitenzahl"/>
        <w:rFonts w:ascii="Tahoma" w:hAnsi="Tahoma"/>
        <w:sz w:val="16"/>
      </w:rPr>
      <w:t>/</w:t>
    </w:r>
    <w:r>
      <w:rPr>
        <w:rStyle w:val="Seitenzahl"/>
        <w:rFonts w:ascii="Tahoma" w:hAnsi="Tahoma"/>
        <w:sz w:val="16"/>
      </w:rPr>
      <w:fldChar w:fldCharType="begin"/>
    </w:r>
    <w:r>
      <w:rPr>
        <w:rStyle w:val="Seitenzahl"/>
        <w:rFonts w:ascii="Tahoma" w:hAnsi="Tahoma"/>
        <w:sz w:val="16"/>
      </w:rPr>
      <w:instrText xml:space="preserve"> NUMPAGES </w:instrText>
    </w:r>
    <w:r>
      <w:rPr>
        <w:rStyle w:val="Seitenzahl"/>
        <w:rFonts w:ascii="Tahoma" w:hAnsi="Tahoma"/>
        <w:sz w:val="16"/>
      </w:rPr>
      <w:fldChar w:fldCharType="separate"/>
    </w:r>
    <w:r w:rsidR="006A33D8">
      <w:rPr>
        <w:rStyle w:val="Seitenzahl"/>
        <w:rFonts w:ascii="Tahoma" w:hAnsi="Tahoma"/>
        <w:noProof/>
        <w:sz w:val="16"/>
      </w:rPr>
      <w:t>4</w:t>
    </w:r>
    <w:r>
      <w:rPr>
        <w:rStyle w:val="Seitenzahl"/>
        <w:rFonts w:ascii="Tahoma" w:hAnsi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7ABF" w14:textId="77777777" w:rsidR="00FE73C5" w:rsidRDefault="00FE73C5">
      <w:r>
        <w:separator/>
      </w:r>
    </w:p>
  </w:footnote>
  <w:footnote w:type="continuationSeparator" w:id="0">
    <w:p w14:paraId="38A4C76F" w14:textId="77777777" w:rsidR="00FE73C5" w:rsidRDefault="00FE7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8B9C" w14:textId="37463AA1" w:rsidR="00DF2FF7" w:rsidRDefault="008720A9">
    <w:pPr>
      <w:pStyle w:val="Kopfzeile"/>
      <w:tabs>
        <w:tab w:val="clear" w:pos="4536"/>
        <w:tab w:val="clear" w:pos="9072"/>
      </w:tabs>
      <w:rPr>
        <w:rFonts w:ascii="Tahoma" w:hAnsi="Tahoma"/>
      </w:rPr>
    </w:pPr>
    <w:r>
      <w:rPr>
        <w:rFonts w:ascii="Tahoma" w:hAnsi="Tahoma"/>
      </w:rPr>
      <w:t>3APC – ITL</w:t>
    </w:r>
    <w:r>
      <w:rPr>
        <w:rFonts w:ascii="Tahoma" w:hAnsi="Tahoma"/>
      </w:rPr>
      <w:tab/>
    </w:r>
    <w:r>
      <w:rPr>
        <w:rFonts w:ascii="Tahoma" w:hAnsi="Tahoma"/>
      </w:rPr>
      <w:tab/>
    </w:r>
    <w:r>
      <w:rPr>
        <w:rFonts w:ascii="Tahoma" w:hAnsi="Tahoma"/>
      </w:rPr>
      <w:tab/>
    </w:r>
    <w:r>
      <w:rPr>
        <w:rFonts w:ascii="Tahoma" w:hAnsi="Tahoma"/>
      </w:rPr>
      <w:tab/>
    </w:r>
    <w:r>
      <w:rPr>
        <w:rFonts w:ascii="Tahoma" w:hAnsi="Tahoma"/>
      </w:rPr>
      <w:fldChar w:fldCharType="begin"/>
    </w:r>
    <w:r>
      <w:rPr>
        <w:rFonts w:ascii="Tahoma" w:hAnsi="Tahoma"/>
      </w:rPr>
      <w:instrText xml:space="preserve"> DATE  \@ "dd.MM.yyyy"  \* MERGEFORMAT </w:instrText>
    </w:r>
    <w:r>
      <w:rPr>
        <w:rFonts w:ascii="Tahoma" w:hAnsi="Tahoma"/>
      </w:rPr>
      <w:fldChar w:fldCharType="separate"/>
    </w:r>
    <w:r w:rsidR="001A5B38">
      <w:rPr>
        <w:rFonts w:ascii="Tahoma" w:hAnsi="Tahoma"/>
        <w:noProof/>
      </w:rPr>
      <w:t>14.03.2022</w:t>
    </w:r>
    <w:r>
      <w:rPr>
        <w:rFonts w:ascii="Tahoma" w:hAnsi="Tahoma"/>
      </w:rPr>
      <w:fldChar w:fldCharType="end"/>
    </w:r>
  </w:p>
  <w:p w14:paraId="38DBDA08" w14:textId="77777777" w:rsidR="00DF2FF7" w:rsidRPr="003A55E4" w:rsidRDefault="009105B6">
    <w:pPr>
      <w:rPr>
        <w:rFonts w:ascii="Tahoma" w:hAnsi="Tahoma" w:cs="Tahoma"/>
        <w:sz w:val="16"/>
      </w:rPr>
    </w:pPr>
    <w:r>
      <w:rPr>
        <w:rFonts w:ascii="Tahoma" w:hAnsi="Tahoma" w:cs="Tahom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2FC5041" wp14:editId="149F9C97">
              <wp:simplePos x="0" y="0"/>
              <wp:positionH relativeFrom="column">
                <wp:posOffset>11430</wp:posOffset>
              </wp:positionH>
              <wp:positionV relativeFrom="paragraph">
                <wp:posOffset>52070</wp:posOffset>
              </wp:positionV>
              <wp:extent cx="603504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D4D4D4"/>
                        </a:solidFill>
                        <a:round/>
                        <a:headEnd/>
                        <a:tailEnd/>
                      </a:ln>
                      <a:effectLst>
                        <a:outerShdw dist="12700" dir="16200000" algn="tl" rotWithShape="0">
                          <a:srgbClr val="808080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A519A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1pt" to="476.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" strokecolor="#d4d4d4" strokeweight="1.75pt">
              <v:shadow on="t" origin="-.5,-.5" offset="0,-1pt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09AE1" w14:textId="38B5DC6A" w:rsidR="00D01FE9" w:rsidRDefault="00D01FE9" w:rsidP="00752CF9">
    <w:pPr>
      <w:pStyle w:val="berschrift2"/>
      <w:spacing w:before="0" w:after="0"/>
      <w:rPr>
        <w:rFonts w:ascii="Tahoma" w:hAnsi="Tahoma"/>
      </w:rPr>
    </w:pPr>
    <w:r w:rsidRPr="00752CF9">
      <w:rPr>
        <w:noProof/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471190" wp14:editId="2379B0CF">
              <wp:simplePos x="0" y="0"/>
              <wp:positionH relativeFrom="column">
                <wp:posOffset>4034790</wp:posOffset>
              </wp:positionH>
              <wp:positionV relativeFrom="paragraph">
                <wp:posOffset>6985</wp:posOffset>
              </wp:positionV>
              <wp:extent cx="2103120" cy="7956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3120" cy="795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0B378" w14:textId="77777777" w:rsidR="00D01FE9" w:rsidRDefault="00D01FE9" w:rsidP="00D01FE9">
                          <w:pPr>
                            <w:jc w:val="right"/>
                            <w:rPr>
                              <w:rFonts w:ascii="Tahoma" w:hAnsi="Tahoma" w:cs="Tahoma"/>
                              <w:sz w:val="16"/>
                              <w:lang w:val="it-IT"/>
                            </w:rPr>
                          </w:pPr>
                        </w:p>
                        <w:p w14:paraId="1FFBCC41" w14:textId="573B1F2E" w:rsidR="00D01FE9" w:rsidRDefault="00D01FE9" w:rsidP="00D01FE9">
                          <w:pPr>
                            <w:jc w:val="right"/>
                            <w:rPr>
                              <w:rFonts w:ascii="Tahoma" w:hAnsi="Tahoma" w:cs="Tahoma"/>
                              <w:sz w:val="16"/>
                              <w:lang w:val="it-IT"/>
                            </w:rPr>
                          </w:pPr>
                        </w:p>
                        <w:p w14:paraId="19D7A405" w14:textId="790A0AA7" w:rsidR="00D01FE9" w:rsidRDefault="00D01FE9" w:rsidP="00D01FE9">
                          <w:pPr>
                            <w:jc w:val="right"/>
                            <w:rPr>
                              <w:rFonts w:ascii="Tahoma" w:hAnsi="Tahoma" w:cs="Tahoma"/>
                              <w:sz w:val="16"/>
                              <w:lang w:val="it-IT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lang w:val="it-IT"/>
                            </w:rPr>
                            <w:t>Datum:</w:t>
                          </w:r>
                          <w:r w:rsidRPr="00710D3B">
                            <w:rPr>
                              <w:rFonts w:ascii="Tahoma" w:hAnsi="Tahoma" w:cs="Tahoma"/>
                              <w:sz w:val="16"/>
                              <w:lang w:val="it-IT"/>
                            </w:rPr>
                            <w:t xml:space="preserve"> </w:t>
                          </w:r>
                          <w:r w:rsidR="00573A61">
                            <w:rPr>
                              <w:rFonts w:ascii="Tahoma" w:hAnsi="Tahoma" w:cs="Tahoma"/>
                              <w:sz w:val="16"/>
                              <w:lang w:val="it-IT"/>
                            </w:rPr>
                            <w:fldChar w:fldCharType="begin"/>
                          </w:r>
                          <w:r w:rsidR="00573A61">
                            <w:rPr>
                              <w:rFonts w:ascii="Tahoma" w:hAnsi="Tahoma" w:cs="Tahoma"/>
                              <w:sz w:val="16"/>
                              <w:lang w:val="it-IT"/>
                            </w:rPr>
                            <w:instrText xml:space="preserve"> DATE   \* MERGEFORMAT </w:instrText>
                          </w:r>
                          <w:r w:rsidR="00573A61">
                            <w:rPr>
                              <w:rFonts w:ascii="Tahoma" w:hAnsi="Tahoma" w:cs="Tahoma"/>
                              <w:sz w:val="16"/>
                              <w:lang w:val="it-IT"/>
                            </w:rPr>
                            <w:fldChar w:fldCharType="separate"/>
                          </w:r>
                          <w:r w:rsidR="001A5B38">
                            <w:rPr>
                              <w:rFonts w:ascii="Tahoma" w:hAnsi="Tahoma" w:cs="Tahoma"/>
                              <w:noProof/>
                              <w:sz w:val="16"/>
                              <w:lang w:val="it-IT"/>
                            </w:rPr>
                            <w:t>14/03/2022</w:t>
                          </w:r>
                          <w:r w:rsidR="00573A61">
                            <w:rPr>
                              <w:rFonts w:ascii="Tahoma" w:hAnsi="Tahoma" w:cs="Tahoma"/>
                              <w:sz w:val="16"/>
                              <w:lang w:val="it-IT"/>
                            </w:rPr>
                            <w:fldChar w:fldCharType="end"/>
                          </w:r>
                        </w:p>
                        <w:p w14:paraId="00BC1575" w14:textId="77777777" w:rsidR="00D01FE9" w:rsidRDefault="00D01FE9" w:rsidP="00D01FE9">
                          <w:pPr>
                            <w:jc w:val="right"/>
                            <w:rPr>
                              <w:rFonts w:ascii="Tahoma" w:hAnsi="Tahoma" w:cs="Tahoma"/>
                              <w:sz w:val="16"/>
                              <w:lang w:val="it-IT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lang w:val="it-IT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4711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7.7pt;margin-top:.55pt;width:165.6pt;height: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" stroked="f">
              <v:textbox>
                <w:txbxContent>
                  <w:p w14:paraId="0E80B378" w14:textId="77777777" w:rsidR="00D01FE9" w:rsidRDefault="00D01FE9" w:rsidP="00D01FE9">
                    <w:pPr>
                      <w:jc w:val="right"/>
                      <w:rPr>
                        <w:rFonts w:ascii="Tahoma" w:hAnsi="Tahoma" w:cs="Tahoma"/>
                        <w:sz w:val="16"/>
                        <w:lang w:val="it-IT"/>
                      </w:rPr>
                    </w:pPr>
                  </w:p>
                  <w:p w14:paraId="1FFBCC41" w14:textId="573B1F2E" w:rsidR="00D01FE9" w:rsidRDefault="00D01FE9" w:rsidP="00D01FE9">
                    <w:pPr>
                      <w:jc w:val="right"/>
                      <w:rPr>
                        <w:rFonts w:ascii="Tahoma" w:hAnsi="Tahoma" w:cs="Tahoma"/>
                        <w:sz w:val="16"/>
                        <w:lang w:val="it-IT"/>
                      </w:rPr>
                    </w:pPr>
                  </w:p>
                  <w:p w14:paraId="19D7A405" w14:textId="790A0AA7" w:rsidR="00D01FE9" w:rsidRDefault="00D01FE9" w:rsidP="00D01FE9">
                    <w:pPr>
                      <w:jc w:val="right"/>
                      <w:rPr>
                        <w:rFonts w:ascii="Tahoma" w:hAnsi="Tahoma" w:cs="Tahoma"/>
                        <w:sz w:val="16"/>
                        <w:lang w:val="it-IT"/>
                      </w:rPr>
                    </w:pPr>
                    <w:r>
                      <w:rPr>
                        <w:rFonts w:ascii="Tahoma" w:hAnsi="Tahoma" w:cs="Tahoma"/>
                        <w:sz w:val="16"/>
                        <w:lang w:val="it-IT"/>
                      </w:rPr>
                      <w:t>Datum:</w:t>
                    </w:r>
                    <w:r w:rsidRPr="00710D3B">
                      <w:rPr>
                        <w:rFonts w:ascii="Tahoma" w:hAnsi="Tahoma" w:cs="Tahoma"/>
                        <w:sz w:val="16"/>
                        <w:lang w:val="it-IT"/>
                      </w:rPr>
                      <w:t xml:space="preserve"> </w:t>
                    </w:r>
                    <w:r w:rsidR="00573A61">
                      <w:rPr>
                        <w:rFonts w:ascii="Tahoma" w:hAnsi="Tahoma" w:cs="Tahoma"/>
                        <w:sz w:val="16"/>
                        <w:lang w:val="it-IT"/>
                      </w:rPr>
                      <w:fldChar w:fldCharType="begin"/>
                    </w:r>
                    <w:r w:rsidR="00573A61">
                      <w:rPr>
                        <w:rFonts w:ascii="Tahoma" w:hAnsi="Tahoma" w:cs="Tahoma"/>
                        <w:sz w:val="16"/>
                        <w:lang w:val="it-IT"/>
                      </w:rPr>
                      <w:instrText xml:space="preserve"> DATE   \* MERGEFORMAT </w:instrText>
                    </w:r>
                    <w:r w:rsidR="00573A61">
                      <w:rPr>
                        <w:rFonts w:ascii="Tahoma" w:hAnsi="Tahoma" w:cs="Tahoma"/>
                        <w:sz w:val="16"/>
                        <w:lang w:val="it-IT"/>
                      </w:rPr>
                      <w:fldChar w:fldCharType="separate"/>
                    </w:r>
                    <w:r w:rsidR="001A5B38">
                      <w:rPr>
                        <w:rFonts w:ascii="Tahoma" w:hAnsi="Tahoma" w:cs="Tahoma"/>
                        <w:noProof/>
                        <w:sz w:val="16"/>
                        <w:lang w:val="it-IT"/>
                      </w:rPr>
                      <w:t>14/03/2022</w:t>
                    </w:r>
                    <w:r w:rsidR="00573A61">
                      <w:rPr>
                        <w:rFonts w:ascii="Tahoma" w:hAnsi="Tahoma" w:cs="Tahoma"/>
                        <w:sz w:val="16"/>
                        <w:lang w:val="it-IT"/>
                      </w:rPr>
                      <w:fldChar w:fldCharType="end"/>
                    </w:r>
                  </w:p>
                  <w:p w14:paraId="00BC1575" w14:textId="77777777" w:rsidR="00D01FE9" w:rsidRDefault="00D01FE9" w:rsidP="00D01FE9">
                    <w:pPr>
                      <w:jc w:val="right"/>
                      <w:rPr>
                        <w:rFonts w:ascii="Tahoma" w:hAnsi="Tahoma" w:cs="Tahoma"/>
                        <w:sz w:val="16"/>
                        <w:lang w:val="it-IT"/>
                      </w:rPr>
                    </w:pPr>
                    <w:r>
                      <w:rPr>
                        <w:rFonts w:ascii="Tahoma" w:hAnsi="Tahoma" w:cs="Tahoma"/>
                        <w:sz w:val="16"/>
                        <w:lang w:val="it-IT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43013" w:rsidRPr="00752CF9">
      <w:rPr>
        <w:noProof/>
        <w:sz w:val="28"/>
      </w:rPr>
      <w:t>Übung</w:t>
    </w:r>
    <w:r w:rsidRPr="00752CF9">
      <w:rPr>
        <w:noProof/>
        <w:sz w:val="28"/>
      </w:rPr>
      <w:t xml:space="preserve"> Mitarbeitskontrolle </w:t>
    </w:r>
    <w:r w:rsidR="00B26B4E" w:rsidRPr="00752CF9">
      <w:rPr>
        <w:noProof/>
        <w:sz w:val="28"/>
      </w:rPr>
      <w:t>ITL</w:t>
    </w:r>
    <w:r w:rsidR="00AF53A6" w:rsidRPr="00752CF9">
      <w:rPr>
        <w:rFonts w:ascii="Tahoma" w:hAnsi="Tahoma"/>
        <w:bCs/>
        <w:iCs/>
        <w:sz w:val="28"/>
      </w:rPr>
      <w:t xml:space="preserve"> </w:t>
    </w:r>
    <w:r w:rsidR="00AF53A6" w:rsidRPr="00752CF9">
      <w:rPr>
        <w:rFonts w:ascii="Tahoma" w:hAnsi="Tahoma"/>
        <w:bCs/>
        <w:iCs/>
        <w:sz w:val="28"/>
      </w:rPr>
      <w:br/>
    </w:r>
    <w:r>
      <w:rPr>
        <w:rFonts w:ascii="Tahoma" w:hAnsi="Tahoma"/>
      </w:rPr>
      <w:t xml:space="preserve">3. Klasse </w:t>
    </w:r>
    <w:r w:rsidR="00B26B4E">
      <w:rPr>
        <w:rFonts w:ascii="Tahoma" w:hAnsi="Tahoma"/>
      </w:rPr>
      <w:t>APC</w:t>
    </w:r>
    <w:r>
      <w:rPr>
        <w:rFonts w:ascii="Tahoma" w:hAnsi="Tahoma"/>
      </w:rPr>
      <w:t xml:space="preserve"> Berufsschule Linz 2</w:t>
    </w:r>
  </w:p>
  <w:p w14:paraId="772282D3" w14:textId="77777777" w:rsidR="00D01FE9" w:rsidRDefault="00D01F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6C3EC8"/>
    <w:multiLevelType w:val="hybridMultilevel"/>
    <w:tmpl w:val="97B4502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3612B0"/>
    <w:multiLevelType w:val="hybridMultilevel"/>
    <w:tmpl w:val="85C099F8"/>
    <w:lvl w:ilvl="0" w:tplc="10FCD90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286F1D"/>
    <w:multiLevelType w:val="hybridMultilevel"/>
    <w:tmpl w:val="97B4502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4332D1"/>
    <w:multiLevelType w:val="hybridMultilevel"/>
    <w:tmpl w:val="6EB48DFC"/>
    <w:lvl w:ilvl="0" w:tplc="FD40428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723876"/>
    <w:multiLevelType w:val="hybridMultilevel"/>
    <w:tmpl w:val="7FF2E2AA"/>
    <w:lvl w:ilvl="0" w:tplc="2EAAB0B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D2F1E"/>
    <w:multiLevelType w:val="hybridMultilevel"/>
    <w:tmpl w:val="B224964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256D99"/>
    <w:multiLevelType w:val="singleLevel"/>
    <w:tmpl w:val="5A7CE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8" w15:restartNumberingAfterBreak="0">
    <w:nsid w:val="300C719B"/>
    <w:multiLevelType w:val="hybridMultilevel"/>
    <w:tmpl w:val="7D72EDE2"/>
    <w:lvl w:ilvl="0" w:tplc="E1E2274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201E91"/>
    <w:multiLevelType w:val="singleLevel"/>
    <w:tmpl w:val="ADE83616"/>
    <w:lvl w:ilvl="0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0" w15:restartNumberingAfterBreak="0">
    <w:nsid w:val="403A23CE"/>
    <w:multiLevelType w:val="hybridMultilevel"/>
    <w:tmpl w:val="97B4502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966BAC"/>
    <w:multiLevelType w:val="hybridMultilevel"/>
    <w:tmpl w:val="CEFE65B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691F1C"/>
    <w:multiLevelType w:val="hybridMultilevel"/>
    <w:tmpl w:val="97B4502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137D21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4E40487"/>
    <w:multiLevelType w:val="hybridMultilevel"/>
    <w:tmpl w:val="97B4502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217B5F"/>
    <w:multiLevelType w:val="multilevel"/>
    <w:tmpl w:val="0EB8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9A53E4"/>
    <w:multiLevelType w:val="hybridMultilevel"/>
    <w:tmpl w:val="0922C958"/>
    <w:lvl w:ilvl="0" w:tplc="B4A487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0FD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EE12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C461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10B9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4E8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8AE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FE5F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4D4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41BC2"/>
    <w:multiLevelType w:val="hybridMultilevel"/>
    <w:tmpl w:val="0CBCD4C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D7E4F"/>
    <w:multiLevelType w:val="hybridMultilevel"/>
    <w:tmpl w:val="EC8A0EF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705BBA"/>
    <w:multiLevelType w:val="singleLevel"/>
    <w:tmpl w:val="17F8E8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0" w15:restartNumberingAfterBreak="0">
    <w:nsid w:val="7B095EA5"/>
    <w:multiLevelType w:val="hybridMultilevel"/>
    <w:tmpl w:val="415009A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962184"/>
    <w:multiLevelType w:val="hybridMultilevel"/>
    <w:tmpl w:val="1BFAC22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9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1"/>
  </w:num>
  <w:num w:numId="6">
    <w:abstractNumId w:val="11"/>
  </w:num>
  <w:num w:numId="7">
    <w:abstractNumId w:val="6"/>
  </w:num>
  <w:num w:numId="8">
    <w:abstractNumId w:val="12"/>
  </w:num>
  <w:num w:numId="9">
    <w:abstractNumId w:val="13"/>
  </w:num>
  <w:num w:numId="10">
    <w:abstractNumId w:val="20"/>
  </w:num>
  <w:num w:numId="11">
    <w:abstractNumId w:val="16"/>
  </w:num>
  <w:num w:numId="12">
    <w:abstractNumId w:val="15"/>
  </w:num>
  <w:num w:numId="13">
    <w:abstractNumId w:val="4"/>
  </w:num>
  <w:num w:numId="14">
    <w:abstractNumId w:val="18"/>
  </w:num>
  <w:num w:numId="15">
    <w:abstractNumId w:val="3"/>
  </w:num>
  <w:num w:numId="16">
    <w:abstractNumId w:val="10"/>
  </w:num>
  <w:num w:numId="17">
    <w:abstractNumId w:val="17"/>
  </w:num>
  <w:num w:numId="18">
    <w:abstractNumId w:val="1"/>
  </w:num>
  <w:num w:numId="19">
    <w:abstractNumId w:val="14"/>
  </w:num>
  <w:num w:numId="20">
    <w:abstractNumId w:val="5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CD"/>
    <w:rsid w:val="0000025E"/>
    <w:rsid w:val="000047DA"/>
    <w:rsid w:val="000171CB"/>
    <w:rsid w:val="000202B2"/>
    <w:rsid w:val="00022385"/>
    <w:rsid w:val="00026445"/>
    <w:rsid w:val="000455DA"/>
    <w:rsid w:val="00051266"/>
    <w:rsid w:val="00063E18"/>
    <w:rsid w:val="000646D0"/>
    <w:rsid w:val="00072253"/>
    <w:rsid w:val="00083AC2"/>
    <w:rsid w:val="00092D44"/>
    <w:rsid w:val="000A3EAF"/>
    <w:rsid w:val="000A71AC"/>
    <w:rsid w:val="000B2C84"/>
    <w:rsid w:val="000B3D7B"/>
    <w:rsid w:val="000B60EB"/>
    <w:rsid w:val="000B7C64"/>
    <w:rsid w:val="000D433B"/>
    <w:rsid w:val="001100AE"/>
    <w:rsid w:val="001154C4"/>
    <w:rsid w:val="00115E4F"/>
    <w:rsid w:val="0012223E"/>
    <w:rsid w:val="0012657E"/>
    <w:rsid w:val="0013107C"/>
    <w:rsid w:val="00142D24"/>
    <w:rsid w:val="00143013"/>
    <w:rsid w:val="0014733A"/>
    <w:rsid w:val="00152690"/>
    <w:rsid w:val="001535F9"/>
    <w:rsid w:val="00175A90"/>
    <w:rsid w:val="001900AE"/>
    <w:rsid w:val="001926BC"/>
    <w:rsid w:val="001A1B97"/>
    <w:rsid w:val="001A5B38"/>
    <w:rsid w:val="001B2A51"/>
    <w:rsid w:val="001C0534"/>
    <w:rsid w:val="001C5C60"/>
    <w:rsid w:val="001D030F"/>
    <w:rsid w:val="001D3EEB"/>
    <w:rsid w:val="001E15F6"/>
    <w:rsid w:val="00204062"/>
    <w:rsid w:val="00207C17"/>
    <w:rsid w:val="00216991"/>
    <w:rsid w:val="00222329"/>
    <w:rsid w:val="00232C6F"/>
    <w:rsid w:val="00233657"/>
    <w:rsid w:val="002606FE"/>
    <w:rsid w:val="00267B95"/>
    <w:rsid w:val="00271018"/>
    <w:rsid w:val="00273379"/>
    <w:rsid w:val="00273B76"/>
    <w:rsid w:val="002953FF"/>
    <w:rsid w:val="00296E1C"/>
    <w:rsid w:val="002B0778"/>
    <w:rsid w:val="002B35DC"/>
    <w:rsid w:val="002B4E34"/>
    <w:rsid w:val="002B509A"/>
    <w:rsid w:val="002C4FEE"/>
    <w:rsid w:val="002C53D9"/>
    <w:rsid w:val="002C5E46"/>
    <w:rsid w:val="002D3B5E"/>
    <w:rsid w:val="002E6C88"/>
    <w:rsid w:val="002E7B0C"/>
    <w:rsid w:val="002F3779"/>
    <w:rsid w:val="0030211E"/>
    <w:rsid w:val="0031353D"/>
    <w:rsid w:val="00314224"/>
    <w:rsid w:val="003221E5"/>
    <w:rsid w:val="00323442"/>
    <w:rsid w:val="00337D73"/>
    <w:rsid w:val="0034553D"/>
    <w:rsid w:val="003459DB"/>
    <w:rsid w:val="00353081"/>
    <w:rsid w:val="00360963"/>
    <w:rsid w:val="00361BFE"/>
    <w:rsid w:val="00363174"/>
    <w:rsid w:val="00363D3B"/>
    <w:rsid w:val="00365EAC"/>
    <w:rsid w:val="00365EF0"/>
    <w:rsid w:val="00383750"/>
    <w:rsid w:val="00387C5D"/>
    <w:rsid w:val="003A283B"/>
    <w:rsid w:val="003A41FB"/>
    <w:rsid w:val="003A55E4"/>
    <w:rsid w:val="003B0B31"/>
    <w:rsid w:val="003B184D"/>
    <w:rsid w:val="003B4E74"/>
    <w:rsid w:val="003C1488"/>
    <w:rsid w:val="003C6C06"/>
    <w:rsid w:val="003E0C99"/>
    <w:rsid w:val="003E31AB"/>
    <w:rsid w:val="003E5C57"/>
    <w:rsid w:val="003F5789"/>
    <w:rsid w:val="003F6FDB"/>
    <w:rsid w:val="00412CC9"/>
    <w:rsid w:val="00423095"/>
    <w:rsid w:val="004279A6"/>
    <w:rsid w:val="00431BBE"/>
    <w:rsid w:val="0044177C"/>
    <w:rsid w:val="00443388"/>
    <w:rsid w:val="00444EE5"/>
    <w:rsid w:val="004472EB"/>
    <w:rsid w:val="0046393F"/>
    <w:rsid w:val="004645AA"/>
    <w:rsid w:val="00465940"/>
    <w:rsid w:val="004A0C58"/>
    <w:rsid w:val="004A1861"/>
    <w:rsid w:val="004A6E6A"/>
    <w:rsid w:val="004B2792"/>
    <w:rsid w:val="004B4207"/>
    <w:rsid w:val="004D26A3"/>
    <w:rsid w:val="004D2F67"/>
    <w:rsid w:val="004E6859"/>
    <w:rsid w:val="004F0163"/>
    <w:rsid w:val="00500BEC"/>
    <w:rsid w:val="005038C1"/>
    <w:rsid w:val="00507FC1"/>
    <w:rsid w:val="00514186"/>
    <w:rsid w:val="0052481C"/>
    <w:rsid w:val="00526794"/>
    <w:rsid w:val="00527399"/>
    <w:rsid w:val="005516EF"/>
    <w:rsid w:val="005541C9"/>
    <w:rsid w:val="005559EC"/>
    <w:rsid w:val="00555ADC"/>
    <w:rsid w:val="00560FB9"/>
    <w:rsid w:val="005660E6"/>
    <w:rsid w:val="00571731"/>
    <w:rsid w:val="00573A61"/>
    <w:rsid w:val="005757DA"/>
    <w:rsid w:val="00580E27"/>
    <w:rsid w:val="0058400A"/>
    <w:rsid w:val="005A2286"/>
    <w:rsid w:val="005A5FFA"/>
    <w:rsid w:val="005C0B07"/>
    <w:rsid w:val="005C1C2B"/>
    <w:rsid w:val="005C33E7"/>
    <w:rsid w:val="005C65E4"/>
    <w:rsid w:val="005E1CB3"/>
    <w:rsid w:val="005E5524"/>
    <w:rsid w:val="005F2512"/>
    <w:rsid w:val="00614D9F"/>
    <w:rsid w:val="00615B8A"/>
    <w:rsid w:val="0063503E"/>
    <w:rsid w:val="00644D14"/>
    <w:rsid w:val="00651BF0"/>
    <w:rsid w:val="00657338"/>
    <w:rsid w:val="00664047"/>
    <w:rsid w:val="00690E9B"/>
    <w:rsid w:val="00692DDB"/>
    <w:rsid w:val="006934F7"/>
    <w:rsid w:val="006A1172"/>
    <w:rsid w:val="006A33D8"/>
    <w:rsid w:val="006A3EBD"/>
    <w:rsid w:val="006B0E13"/>
    <w:rsid w:val="006B21C4"/>
    <w:rsid w:val="006B2F10"/>
    <w:rsid w:val="006C29A5"/>
    <w:rsid w:val="006C3266"/>
    <w:rsid w:val="006E10E1"/>
    <w:rsid w:val="007019D0"/>
    <w:rsid w:val="00710D3B"/>
    <w:rsid w:val="00716D02"/>
    <w:rsid w:val="007210A0"/>
    <w:rsid w:val="0072248E"/>
    <w:rsid w:val="00726044"/>
    <w:rsid w:val="00726A47"/>
    <w:rsid w:val="00732CD4"/>
    <w:rsid w:val="00737070"/>
    <w:rsid w:val="007527F3"/>
    <w:rsid w:val="00752CF9"/>
    <w:rsid w:val="007554DE"/>
    <w:rsid w:val="00760BF4"/>
    <w:rsid w:val="007715BB"/>
    <w:rsid w:val="00773169"/>
    <w:rsid w:val="00794BC8"/>
    <w:rsid w:val="007954AD"/>
    <w:rsid w:val="007A150D"/>
    <w:rsid w:val="007B2650"/>
    <w:rsid w:val="007B3FBE"/>
    <w:rsid w:val="007B78EF"/>
    <w:rsid w:val="007C56BB"/>
    <w:rsid w:val="007C69CD"/>
    <w:rsid w:val="007E2B65"/>
    <w:rsid w:val="007E3A40"/>
    <w:rsid w:val="007E40ED"/>
    <w:rsid w:val="007F6981"/>
    <w:rsid w:val="0081395D"/>
    <w:rsid w:val="0082096A"/>
    <w:rsid w:val="00823B54"/>
    <w:rsid w:val="00834AD1"/>
    <w:rsid w:val="00835717"/>
    <w:rsid w:val="008373DC"/>
    <w:rsid w:val="00842C1A"/>
    <w:rsid w:val="00860267"/>
    <w:rsid w:val="00860534"/>
    <w:rsid w:val="00861C70"/>
    <w:rsid w:val="00863469"/>
    <w:rsid w:val="00867ACC"/>
    <w:rsid w:val="008720A9"/>
    <w:rsid w:val="008764C6"/>
    <w:rsid w:val="00892D5D"/>
    <w:rsid w:val="008932A4"/>
    <w:rsid w:val="00895479"/>
    <w:rsid w:val="008A4AFD"/>
    <w:rsid w:val="008C1B0F"/>
    <w:rsid w:val="008E4737"/>
    <w:rsid w:val="008F2240"/>
    <w:rsid w:val="00903AA2"/>
    <w:rsid w:val="00903C92"/>
    <w:rsid w:val="009105B6"/>
    <w:rsid w:val="00923DAD"/>
    <w:rsid w:val="00934629"/>
    <w:rsid w:val="00937AFA"/>
    <w:rsid w:val="00940ABD"/>
    <w:rsid w:val="00942E16"/>
    <w:rsid w:val="00950DB9"/>
    <w:rsid w:val="00957CB2"/>
    <w:rsid w:val="00962581"/>
    <w:rsid w:val="0096407B"/>
    <w:rsid w:val="00967A4F"/>
    <w:rsid w:val="00972251"/>
    <w:rsid w:val="00972F6A"/>
    <w:rsid w:val="00980B4F"/>
    <w:rsid w:val="00981DD7"/>
    <w:rsid w:val="009B44A9"/>
    <w:rsid w:val="009B767A"/>
    <w:rsid w:val="009C37EA"/>
    <w:rsid w:val="009E26C7"/>
    <w:rsid w:val="009E3C8B"/>
    <w:rsid w:val="00A00EBC"/>
    <w:rsid w:val="00A070DF"/>
    <w:rsid w:val="00A07E8C"/>
    <w:rsid w:val="00A14C03"/>
    <w:rsid w:val="00A27E6F"/>
    <w:rsid w:val="00A33EFC"/>
    <w:rsid w:val="00A414E1"/>
    <w:rsid w:val="00A46FCD"/>
    <w:rsid w:val="00A57652"/>
    <w:rsid w:val="00A62FAC"/>
    <w:rsid w:val="00A661DA"/>
    <w:rsid w:val="00A75597"/>
    <w:rsid w:val="00A77AE3"/>
    <w:rsid w:val="00A90223"/>
    <w:rsid w:val="00A92E87"/>
    <w:rsid w:val="00AB08FE"/>
    <w:rsid w:val="00AB58BF"/>
    <w:rsid w:val="00AB5E79"/>
    <w:rsid w:val="00AC2473"/>
    <w:rsid w:val="00AC6534"/>
    <w:rsid w:val="00AE0F96"/>
    <w:rsid w:val="00AE21A7"/>
    <w:rsid w:val="00AE32E9"/>
    <w:rsid w:val="00AE5FA9"/>
    <w:rsid w:val="00AE7353"/>
    <w:rsid w:val="00AF53A6"/>
    <w:rsid w:val="00B0366E"/>
    <w:rsid w:val="00B07FC3"/>
    <w:rsid w:val="00B10A5A"/>
    <w:rsid w:val="00B14B91"/>
    <w:rsid w:val="00B15535"/>
    <w:rsid w:val="00B2154E"/>
    <w:rsid w:val="00B218CB"/>
    <w:rsid w:val="00B21E39"/>
    <w:rsid w:val="00B23713"/>
    <w:rsid w:val="00B241C2"/>
    <w:rsid w:val="00B24D52"/>
    <w:rsid w:val="00B268A6"/>
    <w:rsid w:val="00B26B4E"/>
    <w:rsid w:val="00B27488"/>
    <w:rsid w:val="00B31284"/>
    <w:rsid w:val="00B406AD"/>
    <w:rsid w:val="00B438DA"/>
    <w:rsid w:val="00B574FB"/>
    <w:rsid w:val="00B7236E"/>
    <w:rsid w:val="00B74201"/>
    <w:rsid w:val="00B76191"/>
    <w:rsid w:val="00B80538"/>
    <w:rsid w:val="00B80EEB"/>
    <w:rsid w:val="00B86AF7"/>
    <w:rsid w:val="00B9515E"/>
    <w:rsid w:val="00BD387D"/>
    <w:rsid w:val="00BD58FD"/>
    <w:rsid w:val="00BE197F"/>
    <w:rsid w:val="00BF3661"/>
    <w:rsid w:val="00C01EDB"/>
    <w:rsid w:val="00C116AE"/>
    <w:rsid w:val="00C11C31"/>
    <w:rsid w:val="00C2381D"/>
    <w:rsid w:val="00C41931"/>
    <w:rsid w:val="00C43506"/>
    <w:rsid w:val="00C5352F"/>
    <w:rsid w:val="00C71F23"/>
    <w:rsid w:val="00C76B67"/>
    <w:rsid w:val="00C836FB"/>
    <w:rsid w:val="00CC6A13"/>
    <w:rsid w:val="00CD2C04"/>
    <w:rsid w:val="00D01FE9"/>
    <w:rsid w:val="00D0420F"/>
    <w:rsid w:val="00D20C52"/>
    <w:rsid w:val="00D21775"/>
    <w:rsid w:val="00D352A4"/>
    <w:rsid w:val="00D42B7D"/>
    <w:rsid w:val="00D50165"/>
    <w:rsid w:val="00D5539A"/>
    <w:rsid w:val="00D62E81"/>
    <w:rsid w:val="00D67011"/>
    <w:rsid w:val="00D7515B"/>
    <w:rsid w:val="00D76DDB"/>
    <w:rsid w:val="00D9393F"/>
    <w:rsid w:val="00DE75BA"/>
    <w:rsid w:val="00DF214A"/>
    <w:rsid w:val="00DF2FF7"/>
    <w:rsid w:val="00E05415"/>
    <w:rsid w:val="00E30462"/>
    <w:rsid w:val="00E50ECB"/>
    <w:rsid w:val="00E538E5"/>
    <w:rsid w:val="00E56C02"/>
    <w:rsid w:val="00E620B4"/>
    <w:rsid w:val="00E820FE"/>
    <w:rsid w:val="00E827B5"/>
    <w:rsid w:val="00E905F5"/>
    <w:rsid w:val="00E908E0"/>
    <w:rsid w:val="00EB4A72"/>
    <w:rsid w:val="00ED529B"/>
    <w:rsid w:val="00ED6CA5"/>
    <w:rsid w:val="00EE3E1B"/>
    <w:rsid w:val="00EF08D7"/>
    <w:rsid w:val="00EF10CA"/>
    <w:rsid w:val="00EF208C"/>
    <w:rsid w:val="00EF725F"/>
    <w:rsid w:val="00F23F8E"/>
    <w:rsid w:val="00F30B4F"/>
    <w:rsid w:val="00F36FC7"/>
    <w:rsid w:val="00F43424"/>
    <w:rsid w:val="00F44C70"/>
    <w:rsid w:val="00F473EF"/>
    <w:rsid w:val="00F52FA9"/>
    <w:rsid w:val="00F57C4B"/>
    <w:rsid w:val="00F638CD"/>
    <w:rsid w:val="00F66731"/>
    <w:rsid w:val="00F70A9B"/>
    <w:rsid w:val="00F96F96"/>
    <w:rsid w:val="00FA351B"/>
    <w:rsid w:val="00FA7C70"/>
    <w:rsid w:val="00FB3815"/>
    <w:rsid w:val="00FC5FBA"/>
    <w:rsid w:val="00FC7EB2"/>
    <w:rsid w:val="00FE44CB"/>
    <w:rsid w:val="00FE664A"/>
    <w:rsid w:val="00FE73C5"/>
    <w:rsid w:val="00FF4AC6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1C3CE1"/>
  <w15:docId w15:val="{79CB411A-A27F-4085-8948-7F7F8A4A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Seitenzahl">
    <w:name w:val="page number"/>
    <w:basedOn w:val="Absatz-Standardschriftart"/>
  </w:style>
  <w:style w:type="character" w:styleId="HTMLCode">
    <w:name w:val="HTML Code"/>
    <w:basedOn w:val="Absatz-Standardschriftart"/>
    <w:rPr>
      <w:rFonts w:ascii="Courier" w:eastAsia="Arial Unicode MS" w:hAnsi="Courier" w:cs="Tahoma"/>
      <w:b/>
      <w:bCs/>
      <w:sz w:val="28"/>
      <w:szCs w:val="20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Tahoma" w:eastAsia="Arial Unicode MS" w:hAnsi="Tahoma" w:cs="Arial Unicode MS"/>
      <w:szCs w:val="24"/>
      <w:lang w:val="en-US" w:eastAsia="en-US"/>
    </w:rPr>
  </w:style>
  <w:style w:type="character" w:styleId="HTMLSchreibmaschine">
    <w:name w:val="HTML Typewriter"/>
    <w:basedOn w:val="Absatz-Standardschriftart"/>
    <w:rsid w:val="00B23713"/>
    <w:rPr>
      <w:rFonts w:ascii="Arial Unicode MS" w:eastAsia="Arial Unicode MS" w:hAnsi="Arial Unicode MS" w:cs="Arial Unicode MS"/>
      <w:sz w:val="20"/>
      <w:szCs w:val="20"/>
    </w:rPr>
  </w:style>
  <w:style w:type="paragraph" w:customStyle="1" w:styleId="Standardeinfach">
    <w:name w:val="Standard einfach"/>
    <w:basedOn w:val="StandardWeb"/>
    <w:rsid w:val="00B23713"/>
    <w:pPr>
      <w:spacing w:before="0" w:beforeAutospacing="0" w:after="0" w:afterAutospacing="0"/>
      <w:jc w:val="both"/>
    </w:pPr>
    <w:rPr>
      <w:lang w:val="de-DE"/>
    </w:rPr>
  </w:style>
  <w:style w:type="paragraph" w:styleId="Sprechblasentext">
    <w:name w:val="Balloon Text"/>
    <w:basedOn w:val="Standard"/>
    <w:semiHidden/>
    <w:rsid w:val="00361BF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F44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igene%20Dateien\Vorlagen\Brief%20Maderspergerstrass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1C3F4A7CA723428C362008AC438A44" ma:contentTypeVersion="3" ma:contentTypeDescription="Ein neues Dokument erstellen." ma:contentTypeScope="" ma:versionID="bba2df4ed7d38adaf809e351763353d0">
  <xsd:schema xmlns:xsd="http://www.w3.org/2001/XMLSchema" xmlns:xs="http://www.w3.org/2001/XMLSchema" xmlns:p="http://schemas.microsoft.com/office/2006/metadata/properties" xmlns:ns2="18eb87a7-8c33-4bac-95ac-12cfefdcb41e" targetNamespace="http://schemas.microsoft.com/office/2006/metadata/properties" ma:root="true" ma:fieldsID="e93f3994a016e71331850db53b2dc3c5" ns2:_="">
    <xsd:import namespace="18eb87a7-8c33-4bac-95ac-12cfefdcb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b87a7-8c33-4bac-95ac-12cfefdcb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eb87a7-8c33-4bac-95ac-12cfefdcb41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6F2058-73EB-4864-BAD5-17A301730EEF}"/>
</file>

<file path=customXml/itemProps2.xml><?xml version="1.0" encoding="utf-8"?>
<ds:datastoreItem xmlns:ds="http://schemas.openxmlformats.org/officeDocument/2006/customXml" ds:itemID="{FB187187-5E18-4763-9675-1524B653B5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992327-9F91-4728-A0D5-ED64585108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Maderspergerstrasse.dot</Template>
  <TotalTime>0</TotalTime>
  <Pages>1</Pages>
  <Words>748</Words>
  <Characters>4717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Voraussetzungen für alle Aufgaben:</vt:lpstr>
    </vt:vector>
  </TitlesOfParts>
  <Company>Softwareentwicklung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Voraussetzungen für alle Aufgaben:</dc:title>
  <dc:creator>Windows 2000</dc:creator>
  <cp:lastModifiedBy>Regina Martl</cp:lastModifiedBy>
  <cp:revision>36</cp:revision>
  <cp:lastPrinted>2017-03-21T07:59:00Z</cp:lastPrinted>
  <dcterms:created xsi:type="dcterms:W3CDTF">2019-09-18T08:54:00Z</dcterms:created>
  <dcterms:modified xsi:type="dcterms:W3CDTF">2022-03-14T11:05:00Z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0x010100341C3F4A7CA723428C362008AC438A44</vt:lpwstr>
  </property>
  <property fmtid="{D5CDD505-2E9C-101B-9397-08002B2CF9AE}" pid="3" name="IsMyDocuments">
    <vt:bool>true</vt:bool>
  </property>
</Properties>
</file>